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DE" w:rsidRDefault="00EA4161" w:rsidP="00703EDE">
      <w:pPr>
        <w:pStyle w:val="Titre"/>
        <w:rPr>
          <w:sz w:val="72"/>
        </w:rPr>
      </w:pPr>
      <w:r w:rsidRPr="00AF079A">
        <w:rPr>
          <w:sz w:val="72"/>
        </w:rPr>
        <w:t>Plan</w:t>
      </w:r>
      <w:r w:rsidR="00A30F96" w:rsidRPr="00AF079A">
        <w:rPr>
          <w:sz w:val="72"/>
        </w:rPr>
        <w:t xml:space="preserve"> </w:t>
      </w:r>
      <w:r w:rsidRPr="00AF079A">
        <w:rPr>
          <w:sz w:val="72"/>
        </w:rPr>
        <w:t xml:space="preserve">de </w:t>
      </w:r>
      <w:r w:rsidR="00594206" w:rsidRPr="00AF079A">
        <w:rPr>
          <w:sz w:val="72"/>
        </w:rPr>
        <w:t>démonstration</w:t>
      </w:r>
    </w:p>
    <w:p w:rsidR="002F48AA" w:rsidRDefault="002F48AA" w:rsidP="002F48AA">
      <w:pPr>
        <w:pStyle w:val="Titre1"/>
      </w:pPr>
      <w:r>
        <w:t>Lancement du site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F48AA" w:rsidRPr="00AF079A" w:rsidTr="00CF249B">
        <w:trPr>
          <w:trHeight w:val="70"/>
        </w:trPr>
        <w:tc>
          <w:tcPr>
            <w:tcW w:w="1413" w:type="dxa"/>
          </w:tcPr>
          <w:p w:rsidR="002F48AA" w:rsidRPr="00AF079A" w:rsidRDefault="002F48AA" w:rsidP="00CF249B">
            <w:r w:rsidRPr="00AF079A">
              <w:t>Etape</w:t>
            </w:r>
          </w:p>
        </w:tc>
        <w:tc>
          <w:tcPr>
            <w:tcW w:w="7649" w:type="dxa"/>
          </w:tcPr>
          <w:p w:rsidR="002F48AA" w:rsidRPr="00AF079A" w:rsidRDefault="002F48AA" w:rsidP="00CF249B">
            <w:r>
              <w:t>Description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Pr="00AF079A" w:rsidRDefault="002F48AA" w:rsidP="00CF249B">
            <w:r>
              <w:t>1</w:t>
            </w:r>
          </w:p>
        </w:tc>
        <w:tc>
          <w:tcPr>
            <w:tcW w:w="7649" w:type="dxa"/>
          </w:tcPr>
          <w:p w:rsidR="002F48AA" w:rsidRPr="00AF079A" w:rsidRDefault="002F48AA" w:rsidP="00CF249B">
            <w:r>
              <w:t>Ouvrir XAMPP</w:t>
            </w:r>
          </w:p>
        </w:tc>
      </w:tr>
      <w:tr w:rsidR="002F48AA" w:rsidTr="00CF249B">
        <w:tc>
          <w:tcPr>
            <w:tcW w:w="1413" w:type="dxa"/>
          </w:tcPr>
          <w:p w:rsidR="002F48AA" w:rsidRDefault="002F48AA" w:rsidP="00CF249B">
            <w:r>
              <w:t>2</w:t>
            </w:r>
          </w:p>
        </w:tc>
        <w:tc>
          <w:tcPr>
            <w:tcW w:w="7649" w:type="dxa"/>
          </w:tcPr>
          <w:p w:rsidR="002F48AA" w:rsidRDefault="002F48AA" w:rsidP="00CF249B">
            <w:r>
              <w:t>Lancer le serveur APACHE et MYSQL</w:t>
            </w:r>
          </w:p>
        </w:tc>
      </w:tr>
      <w:tr w:rsidR="002F48AA" w:rsidTr="00CF249B">
        <w:tc>
          <w:tcPr>
            <w:tcW w:w="1413" w:type="dxa"/>
          </w:tcPr>
          <w:p w:rsidR="002F48AA" w:rsidRDefault="002F48AA" w:rsidP="00CF249B">
            <w:r>
              <w:t>3</w:t>
            </w:r>
          </w:p>
        </w:tc>
        <w:tc>
          <w:tcPr>
            <w:tcW w:w="7649" w:type="dxa"/>
          </w:tcPr>
          <w:p w:rsidR="002F48AA" w:rsidRDefault="002F48AA" w:rsidP="00CF249B">
            <w:r>
              <w:t xml:space="preserve">Ouvrir </w:t>
            </w:r>
            <w:proofErr w:type="spellStart"/>
            <w:r>
              <w:t>Netbeans</w:t>
            </w:r>
            <w:proofErr w:type="spellEnd"/>
          </w:p>
        </w:tc>
      </w:tr>
      <w:tr w:rsidR="002F48AA" w:rsidTr="00CF249B">
        <w:tc>
          <w:tcPr>
            <w:tcW w:w="1413" w:type="dxa"/>
          </w:tcPr>
          <w:p w:rsidR="002F48AA" w:rsidRDefault="002F48AA" w:rsidP="00CF249B">
            <w:r>
              <w:t>4</w:t>
            </w:r>
          </w:p>
        </w:tc>
        <w:tc>
          <w:tcPr>
            <w:tcW w:w="7649" w:type="dxa"/>
          </w:tcPr>
          <w:p w:rsidR="002F48AA" w:rsidRDefault="002F48AA" w:rsidP="00CF249B">
            <w:r>
              <w:t xml:space="preserve">Ouvrir le projet </w:t>
            </w:r>
            <w:proofErr w:type="spellStart"/>
            <w:r>
              <w:t>sndiscovery</w:t>
            </w:r>
            <w:proofErr w:type="spellEnd"/>
            <w:r>
              <w:t xml:space="preserve"> dans NetBeans</w:t>
            </w:r>
          </w:p>
        </w:tc>
      </w:tr>
      <w:tr w:rsidR="002F48AA" w:rsidTr="00CF249B">
        <w:tc>
          <w:tcPr>
            <w:tcW w:w="1413" w:type="dxa"/>
          </w:tcPr>
          <w:p w:rsidR="002F48AA" w:rsidRDefault="002F48AA" w:rsidP="00CF249B">
            <w:r>
              <w:t>5</w:t>
            </w:r>
          </w:p>
        </w:tc>
        <w:tc>
          <w:tcPr>
            <w:tcW w:w="7649" w:type="dxa"/>
          </w:tcPr>
          <w:p w:rsidR="002F48AA" w:rsidRDefault="002F48AA" w:rsidP="00CF249B">
            <w:r>
              <w:t xml:space="preserve">Lancer le projet </w:t>
            </w:r>
            <w:proofErr w:type="spellStart"/>
            <w:r>
              <w:t>sndiscovery</w:t>
            </w:r>
            <w:proofErr w:type="spellEnd"/>
            <w:r>
              <w:t xml:space="preserve"> avec NetBeans</w:t>
            </w:r>
          </w:p>
        </w:tc>
      </w:tr>
    </w:tbl>
    <w:p w:rsidR="002F48AA" w:rsidRPr="002F48AA" w:rsidRDefault="002F48AA" w:rsidP="002F48AA"/>
    <w:p w:rsidR="00C750B1" w:rsidRDefault="00C750B1" w:rsidP="00C750B1">
      <w:pPr>
        <w:pStyle w:val="Titre1"/>
      </w:pPr>
      <w:r>
        <w:t xml:space="preserve">1 </w:t>
      </w:r>
      <w:r w:rsidR="002F48AA">
        <w:t>–</w:t>
      </w:r>
      <w:r>
        <w:t xml:space="preserve"> </w:t>
      </w:r>
      <w:r w:rsidR="002F48AA">
        <w:t>Modification du grade</w:t>
      </w:r>
      <w:r>
        <w:t> :</w:t>
      </w:r>
    </w:p>
    <w:p w:rsidR="00AF079A" w:rsidRDefault="00AF079A" w:rsidP="00AF079A">
      <w:pPr>
        <w:pStyle w:val="Titre3"/>
      </w:pPr>
      <w:r>
        <w:t>Nécessaire :</w:t>
      </w:r>
    </w:p>
    <w:p w:rsidR="002F48AA" w:rsidRPr="00AF079A" w:rsidRDefault="00AF079A" w:rsidP="002F48A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 w:rsidR="002F48AA" w:rsidRPr="002F48AA">
        <w:t xml:space="preserve"> </w:t>
      </w:r>
      <w:r w:rsidR="002F48AA">
        <w:br/>
      </w:r>
      <w:r w:rsidR="002F48AA">
        <w:tab/>
        <w:t>NetBeans.</w:t>
      </w:r>
    </w:p>
    <w:p w:rsidR="00AF079A" w:rsidRPr="00AF079A" w:rsidRDefault="00AF079A" w:rsidP="00AF079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F079A" w:rsidRPr="00AF079A" w:rsidTr="00FA132F">
        <w:trPr>
          <w:trHeight w:val="70"/>
        </w:trPr>
        <w:tc>
          <w:tcPr>
            <w:tcW w:w="1413" w:type="dxa"/>
          </w:tcPr>
          <w:p w:rsidR="00AF079A" w:rsidRPr="00AF079A" w:rsidRDefault="00AF079A" w:rsidP="00EA6E82">
            <w:r w:rsidRPr="00AF079A">
              <w:t>Etape</w:t>
            </w:r>
          </w:p>
        </w:tc>
        <w:tc>
          <w:tcPr>
            <w:tcW w:w="7649" w:type="dxa"/>
          </w:tcPr>
          <w:p w:rsidR="00AF079A" w:rsidRPr="00AF079A" w:rsidRDefault="00AF079A" w:rsidP="00EA6E82">
            <w:r>
              <w:t>Description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Pr="00AF079A" w:rsidRDefault="00AF079A" w:rsidP="00EA6E82">
            <w:r>
              <w:t>1</w:t>
            </w:r>
          </w:p>
        </w:tc>
        <w:tc>
          <w:tcPr>
            <w:tcW w:w="7649" w:type="dxa"/>
          </w:tcPr>
          <w:p w:rsidR="00AF079A" w:rsidRPr="00AF079A" w:rsidRDefault="00AF079A" w:rsidP="002F48AA">
            <w:r>
              <w:t xml:space="preserve">Lancement </w:t>
            </w:r>
            <w:r w:rsidR="002F48AA">
              <w:t>de l’application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2</w:t>
            </w:r>
          </w:p>
        </w:tc>
        <w:tc>
          <w:tcPr>
            <w:tcW w:w="7649" w:type="dxa"/>
          </w:tcPr>
          <w:p w:rsidR="00AF079A" w:rsidRDefault="002F48AA" w:rsidP="00EA6E82">
            <w:r>
              <w:t>Se connecter en mode expert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3</w:t>
            </w:r>
          </w:p>
        </w:tc>
        <w:tc>
          <w:tcPr>
            <w:tcW w:w="7649" w:type="dxa"/>
          </w:tcPr>
          <w:p w:rsidR="00AF079A" w:rsidRDefault="002F48AA" w:rsidP="00EA6E82">
            <w:r>
              <w:t>Chercher l’utilisateur user2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4</w:t>
            </w:r>
          </w:p>
        </w:tc>
        <w:tc>
          <w:tcPr>
            <w:tcW w:w="7649" w:type="dxa"/>
          </w:tcPr>
          <w:p w:rsidR="00AF079A" w:rsidRDefault="002F48AA" w:rsidP="00EA6E82">
            <w:r>
              <w:t>Regarder dans la base de données le grade de l’utilisateur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5</w:t>
            </w:r>
          </w:p>
        </w:tc>
        <w:tc>
          <w:tcPr>
            <w:tcW w:w="7649" w:type="dxa"/>
          </w:tcPr>
          <w:p w:rsidR="00AF079A" w:rsidRDefault="002F48AA" w:rsidP="00EA6E82">
            <w:r>
              <w:t>Modifier le grade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6</w:t>
            </w:r>
          </w:p>
        </w:tc>
        <w:tc>
          <w:tcPr>
            <w:tcW w:w="7649" w:type="dxa"/>
          </w:tcPr>
          <w:p w:rsidR="00AF079A" w:rsidRDefault="002F48AA" w:rsidP="00EA6E82">
            <w:r>
              <w:t>Regarder dans la base de données le grade de l’utilisateur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7</w:t>
            </w:r>
          </w:p>
        </w:tc>
        <w:tc>
          <w:tcPr>
            <w:tcW w:w="7649" w:type="dxa"/>
          </w:tcPr>
          <w:p w:rsidR="00AF079A" w:rsidRDefault="002F48AA" w:rsidP="006D5897">
            <w:r>
              <w:t>Quitter l’application</w:t>
            </w:r>
          </w:p>
        </w:tc>
      </w:tr>
    </w:tbl>
    <w:p w:rsidR="00EA6E82" w:rsidRDefault="00EA6E82" w:rsidP="00EA6E82">
      <w:bookmarkStart w:id="0" w:name="_GoBack"/>
      <w:bookmarkEnd w:id="0"/>
    </w:p>
    <w:p w:rsidR="00C750B1" w:rsidRDefault="00C750B1" w:rsidP="00C750B1">
      <w:pPr>
        <w:pStyle w:val="Titre1"/>
      </w:pPr>
    </w:p>
    <w:p w:rsidR="00C750B1" w:rsidRDefault="00C750B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F48AA" w:rsidRDefault="002F48AA" w:rsidP="002F48AA">
      <w:pPr>
        <w:pStyle w:val="Titre1"/>
      </w:pPr>
      <w:r>
        <w:lastRenderedPageBreak/>
        <w:t xml:space="preserve">2 – </w:t>
      </w:r>
      <w:r>
        <w:t>Afficher les informations d’un utilisateur</w:t>
      </w:r>
      <w:r>
        <w:t xml:space="preserve"> :</w:t>
      </w:r>
    </w:p>
    <w:p w:rsidR="002F48AA" w:rsidRDefault="002F48AA" w:rsidP="002F48AA">
      <w:pPr>
        <w:pStyle w:val="Titre3"/>
      </w:pPr>
      <w:r>
        <w:t>Nécessaire :</w:t>
      </w:r>
    </w:p>
    <w:p w:rsidR="002F48AA" w:rsidRPr="00AF079A" w:rsidRDefault="002F48AA" w:rsidP="002F48AA">
      <w:r>
        <w:tab/>
        <w:t>Pc avec connexion internet.</w:t>
      </w:r>
      <w:r>
        <w:br/>
      </w:r>
      <w:r>
        <w:tab/>
        <w:t>Google Chrome.</w:t>
      </w:r>
      <w:r w:rsidRPr="002F48AA">
        <w:t xml:space="preserve"> </w:t>
      </w:r>
      <w:r>
        <w:br/>
      </w:r>
      <w:r>
        <w:tab/>
        <w:t>XAMPP.</w:t>
      </w:r>
      <w:r w:rsidRPr="002F48AA">
        <w:t xml:space="preserve"> </w:t>
      </w:r>
      <w:r>
        <w:br/>
      </w:r>
      <w:r>
        <w:tab/>
        <w:t>NetBeans.</w:t>
      </w:r>
    </w:p>
    <w:p w:rsidR="002F48AA" w:rsidRPr="00AF079A" w:rsidRDefault="002F48AA" w:rsidP="002F48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F48AA" w:rsidRPr="00AF079A" w:rsidTr="00CF249B">
        <w:trPr>
          <w:trHeight w:val="70"/>
        </w:trPr>
        <w:tc>
          <w:tcPr>
            <w:tcW w:w="1413" w:type="dxa"/>
          </w:tcPr>
          <w:p w:rsidR="002F48AA" w:rsidRPr="00AF079A" w:rsidRDefault="002F48AA" w:rsidP="002F48AA">
            <w:r w:rsidRPr="00AF079A">
              <w:t>Etape</w:t>
            </w:r>
          </w:p>
        </w:tc>
        <w:tc>
          <w:tcPr>
            <w:tcW w:w="7649" w:type="dxa"/>
          </w:tcPr>
          <w:p w:rsidR="002F48AA" w:rsidRPr="00AF079A" w:rsidRDefault="002F48AA" w:rsidP="002F48AA">
            <w:r>
              <w:t>Description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Pr="00AF079A" w:rsidRDefault="002F48AA" w:rsidP="002F48AA">
            <w:r>
              <w:t>1</w:t>
            </w:r>
          </w:p>
        </w:tc>
        <w:tc>
          <w:tcPr>
            <w:tcW w:w="7649" w:type="dxa"/>
          </w:tcPr>
          <w:p w:rsidR="002F48AA" w:rsidRPr="00AF079A" w:rsidRDefault="002F48AA" w:rsidP="002F48AA">
            <w:r>
              <w:t>Lancement de l’application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Default="002F48AA" w:rsidP="002F48AA">
            <w:r>
              <w:t>2</w:t>
            </w:r>
          </w:p>
        </w:tc>
        <w:tc>
          <w:tcPr>
            <w:tcW w:w="7649" w:type="dxa"/>
          </w:tcPr>
          <w:p w:rsidR="002F48AA" w:rsidRDefault="002F48AA" w:rsidP="002F48AA">
            <w:r>
              <w:t>Se connecter en mode expert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Default="002F48AA" w:rsidP="002F48AA">
            <w:r>
              <w:t>3</w:t>
            </w:r>
          </w:p>
        </w:tc>
        <w:tc>
          <w:tcPr>
            <w:tcW w:w="7649" w:type="dxa"/>
          </w:tcPr>
          <w:p w:rsidR="002F48AA" w:rsidRDefault="002F48AA" w:rsidP="002F48AA">
            <w:r>
              <w:t>Chercher l’utilisateur user2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Default="002F48AA" w:rsidP="002F48AA">
            <w:r>
              <w:t>4</w:t>
            </w:r>
          </w:p>
        </w:tc>
        <w:tc>
          <w:tcPr>
            <w:tcW w:w="7649" w:type="dxa"/>
          </w:tcPr>
          <w:p w:rsidR="002F48AA" w:rsidRDefault="002F48AA" w:rsidP="002F48AA">
            <w:r>
              <w:t>Comparer les informations affichées avec la base de données</w:t>
            </w:r>
          </w:p>
        </w:tc>
      </w:tr>
    </w:tbl>
    <w:p w:rsidR="002F48AA" w:rsidRDefault="002F48AA" w:rsidP="002F48AA">
      <w:pPr>
        <w:pStyle w:val="Titre1"/>
      </w:pPr>
    </w:p>
    <w:p w:rsidR="002F48AA" w:rsidRDefault="002F48AA" w:rsidP="002F48AA">
      <w:pPr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F48AA" w:rsidRDefault="002F48AA" w:rsidP="002F48AA">
      <w:pPr>
        <w:pStyle w:val="Titre1"/>
      </w:pPr>
      <w:r>
        <w:lastRenderedPageBreak/>
        <w:t>3</w:t>
      </w:r>
      <w:r>
        <w:t xml:space="preserve"> – Time Performance :</w:t>
      </w:r>
    </w:p>
    <w:p w:rsidR="002F48AA" w:rsidRDefault="002F48AA" w:rsidP="002F48AA">
      <w:pPr>
        <w:pStyle w:val="Titre3"/>
      </w:pPr>
      <w:r>
        <w:t>Nécessaire :</w:t>
      </w:r>
    </w:p>
    <w:p w:rsidR="002F48AA" w:rsidRPr="00AF079A" w:rsidRDefault="002F48AA" w:rsidP="002F48AA">
      <w:r>
        <w:tab/>
        <w:t>Pc avec connexion internet.</w:t>
      </w:r>
      <w:r>
        <w:br/>
      </w:r>
      <w:r>
        <w:tab/>
        <w:t>Google Chrome.</w:t>
      </w:r>
      <w:r w:rsidRPr="002F48AA">
        <w:t xml:space="preserve"> </w:t>
      </w:r>
      <w:r>
        <w:br/>
      </w:r>
      <w:r>
        <w:tab/>
        <w:t>XAMPP.</w:t>
      </w:r>
      <w:r w:rsidRPr="002F48AA">
        <w:t xml:space="preserve"> </w:t>
      </w:r>
      <w:r>
        <w:br/>
      </w:r>
      <w:r>
        <w:tab/>
        <w:t>NetBeans.</w:t>
      </w:r>
    </w:p>
    <w:p w:rsidR="002F48AA" w:rsidRPr="00AF079A" w:rsidRDefault="002F48AA" w:rsidP="002F48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F48AA" w:rsidRPr="00AF079A" w:rsidTr="00CF249B">
        <w:trPr>
          <w:trHeight w:val="70"/>
        </w:trPr>
        <w:tc>
          <w:tcPr>
            <w:tcW w:w="1413" w:type="dxa"/>
          </w:tcPr>
          <w:p w:rsidR="002F48AA" w:rsidRPr="00AF079A" w:rsidRDefault="002F48AA" w:rsidP="00CF249B">
            <w:r w:rsidRPr="00AF079A">
              <w:t>Etape</w:t>
            </w:r>
          </w:p>
        </w:tc>
        <w:tc>
          <w:tcPr>
            <w:tcW w:w="7649" w:type="dxa"/>
          </w:tcPr>
          <w:p w:rsidR="002F48AA" w:rsidRPr="00AF079A" w:rsidRDefault="002F48AA" w:rsidP="00CF249B">
            <w:r>
              <w:t>Description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Pr="00AF079A" w:rsidRDefault="002F48AA" w:rsidP="00CF249B">
            <w:r>
              <w:t>1</w:t>
            </w:r>
          </w:p>
        </w:tc>
        <w:tc>
          <w:tcPr>
            <w:tcW w:w="7649" w:type="dxa"/>
          </w:tcPr>
          <w:p w:rsidR="002F48AA" w:rsidRPr="00AF079A" w:rsidRDefault="002F48AA" w:rsidP="00CF249B">
            <w:r>
              <w:t>Ouvrir le navigateur.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Default="002F48AA" w:rsidP="00CF249B">
            <w:r>
              <w:t>2</w:t>
            </w:r>
          </w:p>
        </w:tc>
        <w:tc>
          <w:tcPr>
            <w:tcW w:w="7649" w:type="dxa"/>
          </w:tcPr>
          <w:p w:rsidR="002F48AA" w:rsidRDefault="002F48AA" w:rsidP="00CF249B">
            <w:r>
              <w:t>Aller sur pma.timeperformance.com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Default="002F48AA" w:rsidP="00CF249B">
            <w:r>
              <w:t>3</w:t>
            </w:r>
          </w:p>
        </w:tc>
        <w:tc>
          <w:tcPr>
            <w:tcW w:w="7649" w:type="dxa"/>
          </w:tcPr>
          <w:p w:rsidR="002F48AA" w:rsidRDefault="002F48AA" w:rsidP="00CF249B">
            <w:r>
              <w:t>Se connecter avec le mot de passe : fg48regg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Default="002F48AA" w:rsidP="00CF249B">
            <w:r>
              <w:t>4</w:t>
            </w:r>
          </w:p>
        </w:tc>
        <w:tc>
          <w:tcPr>
            <w:tcW w:w="7649" w:type="dxa"/>
          </w:tcPr>
          <w:p w:rsidR="002F48AA" w:rsidRDefault="002F48AA" w:rsidP="00CF249B">
            <w:r>
              <w:t>Aller dans le tableau des tâches</w:t>
            </w:r>
          </w:p>
        </w:tc>
      </w:tr>
      <w:tr w:rsidR="002F48AA" w:rsidRPr="00AF079A" w:rsidTr="00CF249B">
        <w:tc>
          <w:tcPr>
            <w:tcW w:w="1413" w:type="dxa"/>
          </w:tcPr>
          <w:p w:rsidR="002F48AA" w:rsidRDefault="002F48AA" w:rsidP="00CF249B">
            <w:r>
              <w:t>5</w:t>
            </w:r>
          </w:p>
        </w:tc>
        <w:tc>
          <w:tcPr>
            <w:tcW w:w="7649" w:type="dxa"/>
          </w:tcPr>
          <w:p w:rsidR="002F48AA" w:rsidRDefault="002F48AA" w:rsidP="00CF249B">
            <w:r>
              <w:t xml:space="preserve">Rajouter une tâche dans la </w:t>
            </w:r>
            <w:proofErr w:type="spellStart"/>
            <w:r>
              <w:t>demo</w:t>
            </w:r>
            <w:proofErr w:type="spellEnd"/>
          </w:p>
        </w:tc>
      </w:tr>
    </w:tbl>
    <w:p w:rsidR="00C750B1" w:rsidRDefault="00C750B1" w:rsidP="00EA6E82"/>
    <w:p w:rsidR="00A73B6A" w:rsidRDefault="00A73B6A">
      <w:pPr>
        <w:spacing w:after="0" w:line="240" w:lineRule="auto"/>
      </w:pPr>
    </w:p>
    <w:sectPr w:rsidR="00A73B6A" w:rsidSect="00946E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888" w:rsidRDefault="00037888" w:rsidP="005349E4">
      <w:pPr>
        <w:spacing w:after="0" w:line="240" w:lineRule="auto"/>
      </w:pPr>
      <w:r>
        <w:separator/>
      </w:r>
    </w:p>
  </w:endnote>
  <w:endnote w:type="continuationSeparator" w:id="0">
    <w:p w:rsidR="00037888" w:rsidRDefault="00037888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32F" w:rsidRPr="00703EDE" w:rsidRDefault="00FA132F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</w:pPr>
    <w:r>
      <w:rPr>
        <w:rFonts w:asciiTheme="majorHAnsi" w:hAnsiTheme="majorHAnsi"/>
      </w:rPr>
      <w:t>Plan de démonstration</w:t>
    </w:r>
    <w:r>
      <w:rPr>
        <w:rFonts w:asciiTheme="majorHAnsi" w:hAnsiTheme="majorHAnsi"/>
      </w:rPr>
      <w:tab/>
    </w:r>
    <w:r w:rsidR="00C92C44">
      <w:rPr>
        <w:rFonts w:asciiTheme="majorHAnsi" w:hAnsiTheme="majorHAnsi"/>
      </w:rPr>
      <w:t>MALONE</w:t>
    </w:r>
    <w:r>
      <w:rPr>
        <w:rFonts w:asciiTheme="majorHAnsi" w:hAnsiTheme="majorHAnsi"/>
      </w:rPr>
      <w:tab/>
    </w:r>
    <w:r w:rsidRPr="00703EDE">
      <w:rPr>
        <w:rFonts w:asciiTheme="majorHAnsi" w:hAnsiTheme="majorHAnsi"/>
      </w:rPr>
      <w:t xml:space="preserve">Page </w:t>
    </w:r>
    <w:r>
      <w:fldChar w:fldCharType="begin"/>
    </w:r>
    <w:r w:rsidRPr="00703EDE">
      <w:instrText xml:space="preserve"> PAGE   \* MERGEFORMAT </w:instrText>
    </w:r>
    <w:r>
      <w:fldChar w:fldCharType="separate"/>
    </w:r>
    <w:r w:rsidR="00C92C44" w:rsidRPr="00C92C44">
      <w:rPr>
        <w:rFonts w:asciiTheme="majorHAnsi" w:hAnsiTheme="majorHAnsi"/>
        <w:noProof/>
      </w:rPr>
      <w:t>4</w:t>
    </w:r>
    <w:r>
      <w:fldChar w:fldCharType="end"/>
    </w:r>
  </w:p>
  <w:p w:rsidR="00FA132F" w:rsidRPr="00703EDE" w:rsidRDefault="00FA13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888" w:rsidRDefault="00037888" w:rsidP="005349E4">
      <w:pPr>
        <w:spacing w:after="0" w:line="240" w:lineRule="auto"/>
      </w:pPr>
      <w:r>
        <w:separator/>
      </w:r>
    </w:p>
  </w:footnote>
  <w:footnote w:type="continuationSeparator" w:id="0">
    <w:p w:rsidR="00037888" w:rsidRDefault="00037888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32F" w:rsidRPr="005349E4" w:rsidRDefault="00FA132F" w:rsidP="005349E4">
    <w:pPr>
      <w:pStyle w:val="En-tte"/>
      <w:jc w:val="right"/>
    </w:pPr>
    <w:r>
      <w:t>BTS IRIS LIVH Colomiers</w:t>
    </w:r>
    <w:r>
      <w:tab/>
    </w:r>
    <w:r>
      <w:tab/>
      <w:t>Discovery</w:t>
    </w:r>
    <w:r>
      <w:br/>
      <w:t>09/06/2016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61"/>
    <w:rsid w:val="00037888"/>
    <w:rsid w:val="00046879"/>
    <w:rsid w:val="00090B21"/>
    <w:rsid w:val="000C443A"/>
    <w:rsid w:val="000E6C31"/>
    <w:rsid w:val="000F1F84"/>
    <w:rsid w:val="0014785D"/>
    <w:rsid w:val="00150524"/>
    <w:rsid w:val="00154998"/>
    <w:rsid w:val="00165902"/>
    <w:rsid w:val="002300ED"/>
    <w:rsid w:val="00257F2B"/>
    <w:rsid w:val="002705F8"/>
    <w:rsid w:val="002C5875"/>
    <w:rsid w:val="002C7BB9"/>
    <w:rsid w:val="002D2B72"/>
    <w:rsid w:val="002E1C6E"/>
    <w:rsid w:val="002F48AA"/>
    <w:rsid w:val="00315696"/>
    <w:rsid w:val="003368C0"/>
    <w:rsid w:val="00386EB2"/>
    <w:rsid w:val="003966D4"/>
    <w:rsid w:val="003B418F"/>
    <w:rsid w:val="005349E4"/>
    <w:rsid w:val="00545E46"/>
    <w:rsid w:val="00546B1D"/>
    <w:rsid w:val="00587ACC"/>
    <w:rsid w:val="00594206"/>
    <w:rsid w:val="00595E8C"/>
    <w:rsid w:val="005E024D"/>
    <w:rsid w:val="00626EAB"/>
    <w:rsid w:val="006D5897"/>
    <w:rsid w:val="006D5A9A"/>
    <w:rsid w:val="006F3BD0"/>
    <w:rsid w:val="00703EDE"/>
    <w:rsid w:val="00724ACE"/>
    <w:rsid w:val="00751259"/>
    <w:rsid w:val="007C1E33"/>
    <w:rsid w:val="007E17E8"/>
    <w:rsid w:val="007E4084"/>
    <w:rsid w:val="007F4D56"/>
    <w:rsid w:val="00800D6B"/>
    <w:rsid w:val="0080354C"/>
    <w:rsid w:val="00841F05"/>
    <w:rsid w:val="00854436"/>
    <w:rsid w:val="0088388E"/>
    <w:rsid w:val="008B02CA"/>
    <w:rsid w:val="008D1061"/>
    <w:rsid w:val="008E1C2A"/>
    <w:rsid w:val="008F6B3E"/>
    <w:rsid w:val="00945FC5"/>
    <w:rsid w:val="00946E9D"/>
    <w:rsid w:val="00965AE9"/>
    <w:rsid w:val="009F0966"/>
    <w:rsid w:val="00A30F96"/>
    <w:rsid w:val="00A73B6A"/>
    <w:rsid w:val="00AF079A"/>
    <w:rsid w:val="00B07D1A"/>
    <w:rsid w:val="00B1221B"/>
    <w:rsid w:val="00B32116"/>
    <w:rsid w:val="00B83A86"/>
    <w:rsid w:val="00BA5F9D"/>
    <w:rsid w:val="00C634FE"/>
    <w:rsid w:val="00C750B1"/>
    <w:rsid w:val="00C92C44"/>
    <w:rsid w:val="00CB4AFA"/>
    <w:rsid w:val="00CE32AE"/>
    <w:rsid w:val="00D04F48"/>
    <w:rsid w:val="00D93D63"/>
    <w:rsid w:val="00DC7D8E"/>
    <w:rsid w:val="00E14E71"/>
    <w:rsid w:val="00E77A8A"/>
    <w:rsid w:val="00EA4161"/>
    <w:rsid w:val="00EA6E82"/>
    <w:rsid w:val="00ED68D3"/>
    <w:rsid w:val="00EF3E1C"/>
    <w:rsid w:val="00FA132F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344B105-5FF7-491D-9A2F-F8B0CD5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\Documents\GitHub\snDiscovery\Ressources\Modeles%20de%20documents\ModelesWord\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60735-59C6-43C4-8D11-3878924B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</Template>
  <TotalTime>606</TotalTime>
  <Pages>4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Enzo BLANCHON</cp:lastModifiedBy>
  <cp:revision>13</cp:revision>
  <dcterms:created xsi:type="dcterms:W3CDTF">2016-06-09T13:03:00Z</dcterms:created>
  <dcterms:modified xsi:type="dcterms:W3CDTF">2016-06-22T14:21:00Z</dcterms:modified>
</cp:coreProperties>
</file>