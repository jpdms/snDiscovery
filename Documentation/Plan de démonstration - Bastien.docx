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42109A" w:rsidRDefault="0042109A" w:rsidP="0042109A">
      <w:pPr>
        <w:pStyle w:val="Titre1"/>
      </w:pPr>
      <w:r>
        <w:t>Lancement du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2109A" w:rsidRPr="00AF079A" w:rsidTr="00CF249B">
        <w:trPr>
          <w:trHeight w:val="70"/>
        </w:trPr>
        <w:tc>
          <w:tcPr>
            <w:tcW w:w="1413" w:type="dxa"/>
          </w:tcPr>
          <w:p w:rsidR="0042109A" w:rsidRPr="00AF079A" w:rsidRDefault="0042109A" w:rsidP="00CF249B">
            <w:r w:rsidRPr="00AF079A">
              <w:t>Etape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Description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Pr="00AF079A" w:rsidRDefault="0042109A" w:rsidP="00CF249B">
            <w:r>
              <w:t>1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Ouvrir XAMPP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2</w:t>
            </w:r>
          </w:p>
        </w:tc>
        <w:tc>
          <w:tcPr>
            <w:tcW w:w="7649" w:type="dxa"/>
          </w:tcPr>
          <w:p w:rsidR="0042109A" w:rsidRDefault="0042109A" w:rsidP="00CF249B">
            <w:r>
              <w:t>Lancer le serveur APACHE et MYSQL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3</w:t>
            </w:r>
          </w:p>
        </w:tc>
        <w:tc>
          <w:tcPr>
            <w:tcW w:w="7649" w:type="dxa"/>
          </w:tcPr>
          <w:p w:rsidR="0042109A" w:rsidRDefault="0042109A" w:rsidP="00CF249B">
            <w:r>
              <w:t>Ouvrir Netbeans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4</w:t>
            </w:r>
          </w:p>
        </w:tc>
        <w:tc>
          <w:tcPr>
            <w:tcW w:w="7649" w:type="dxa"/>
          </w:tcPr>
          <w:p w:rsidR="0042109A" w:rsidRDefault="0042109A" w:rsidP="00CF249B">
            <w:r>
              <w:t>Ouvrir le projet sndiscovery dans NetBeans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5</w:t>
            </w:r>
          </w:p>
        </w:tc>
        <w:tc>
          <w:tcPr>
            <w:tcW w:w="7649" w:type="dxa"/>
          </w:tcPr>
          <w:p w:rsidR="0042109A" w:rsidRDefault="0042109A" w:rsidP="00CF249B">
            <w:r>
              <w:t>Lancer le projet sndiscovery avec NetBeans</w:t>
            </w:r>
          </w:p>
        </w:tc>
      </w:tr>
    </w:tbl>
    <w:p w:rsidR="0042109A" w:rsidRDefault="0042109A" w:rsidP="00946895">
      <w:pPr>
        <w:pStyle w:val="Titre1"/>
      </w:pPr>
      <w:r>
        <w:t xml:space="preserve">1 – </w:t>
      </w:r>
      <w:r w:rsidR="00946895">
        <w:t>Github</w:t>
      </w:r>
    </w:p>
    <w:p w:rsidR="0042109A" w:rsidRDefault="0042109A" w:rsidP="0042109A">
      <w:pPr>
        <w:pStyle w:val="Titre1"/>
      </w:pPr>
      <w:r>
        <w:t>2</w:t>
      </w:r>
      <w:r>
        <w:t xml:space="preserve"> – </w:t>
      </w:r>
      <w:r w:rsidR="00946895">
        <w:t xml:space="preserve">Maquettage onglet valider </w:t>
      </w:r>
    </w:p>
    <w:p w:rsidR="00946895" w:rsidRPr="00946895" w:rsidRDefault="00946895" w:rsidP="00946895">
      <w:pPr>
        <w:pStyle w:val="Titre1"/>
      </w:pPr>
      <w:r>
        <w:t>3 – Validation image de référence</w:t>
      </w:r>
    </w:p>
    <w:p w:rsidR="0042109A" w:rsidRDefault="0042109A" w:rsidP="0042109A">
      <w:pPr>
        <w:pStyle w:val="Titre3"/>
      </w:pPr>
      <w:r>
        <w:t>Nécessaire :</w:t>
      </w:r>
    </w:p>
    <w:p w:rsidR="0042109A" w:rsidRPr="00AF079A" w:rsidRDefault="0042109A" w:rsidP="004210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2109A" w:rsidRPr="00AF079A" w:rsidTr="00CF249B">
        <w:trPr>
          <w:trHeight w:val="70"/>
        </w:trPr>
        <w:tc>
          <w:tcPr>
            <w:tcW w:w="1413" w:type="dxa"/>
          </w:tcPr>
          <w:p w:rsidR="0042109A" w:rsidRPr="00AF079A" w:rsidRDefault="0042109A" w:rsidP="00CF249B">
            <w:r w:rsidRPr="00AF079A">
              <w:t>Etape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Description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Pr="00AF079A" w:rsidRDefault="0042109A" w:rsidP="00CF249B">
            <w:r>
              <w:t>1</w:t>
            </w:r>
          </w:p>
        </w:tc>
        <w:tc>
          <w:tcPr>
            <w:tcW w:w="7649" w:type="dxa"/>
          </w:tcPr>
          <w:p w:rsidR="0042109A" w:rsidRPr="00AF079A" w:rsidRDefault="0042109A" w:rsidP="0042109A">
            <w:r>
              <w:t xml:space="preserve">Lancement </w:t>
            </w:r>
            <w:r>
              <w:t>du site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2</w:t>
            </w:r>
          </w:p>
        </w:tc>
        <w:tc>
          <w:tcPr>
            <w:tcW w:w="7649" w:type="dxa"/>
          </w:tcPr>
          <w:p w:rsidR="0042109A" w:rsidRDefault="0042109A" w:rsidP="00503349">
            <w:r>
              <w:t xml:space="preserve">Se connecter </w:t>
            </w:r>
            <w:r w:rsidR="00503349">
              <w:t>avec un compte niveau 3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3</w:t>
            </w:r>
          </w:p>
        </w:tc>
        <w:tc>
          <w:tcPr>
            <w:tcW w:w="7649" w:type="dxa"/>
          </w:tcPr>
          <w:p w:rsidR="0042109A" w:rsidRDefault="00503349" w:rsidP="00CF249B">
            <w:r>
              <w:t>Soumission d’une image de référence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4</w:t>
            </w:r>
          </w:p>
        </w:tc>
        <w:tc>
          <w:tcPr>
            <w:tcW w:w="7649" w:type="dxa"/>
          </w:tcPr>
          <w:p w:rsidR="0042109A" w:rsidRDefault="00503349" w:rsidP="00CF249B">
            <w:r>
              <w:t>Se connecter avec un compte expert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5</w:t>
            </w:r>
          </w:p>
        </w:tc>
        <w:tc>
          <w:tcPr>
            <w:tcW w:w="7649" w:type="dxa"/>
          </w:tcPr>
          <w:p w:rsidR="0042109A" w:rsidRDefault="00503349" w:rsidP="00CF249B">
            <w:r>
              <w:t>Validation de cette nouvelle image de référence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503349" w:rsidP="00CF249B">
            <w:r>
              <w:t>6</w:t>
            </w:r>
          </w:p>
        </w:tc>
        <w:tc>
          <w:tcPr>
            <w:tcW w:w="7649" w:type="dxa"/>
          </w:tcPr>
          <w:p w:rsidR="0042109A" w:rsidRDefault="00503349" w:rsidP="00503349">
            <w:r>
              <w:t>Vérification de modification de l’image</w:t>
            </w:r>
          </w:p>
        </w:tc>
      </w:tr>
    </w:tbl>
    <w:p w:rsidR="00EA6E82" w:rsidRDefault="00EA6E82" w:rsidP="00EA6E82">
      <w:bookmarkStart w:id="0" w:name="_GoBack"/>
      <w:bookmarkEnd w:id="0"/>
    </w:p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</w:p>
    <w:sectPr w:rsidR="00C750B1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C8" w:rsidRDefault="00817EC8" w:rsidP="005349E4">
      <w:pPr>
        <w:spacing w:after="0" w:line="240" w:lineRule="auto"/>
      </w:pPr>
      <w:r>
        <w:separator/>
      </w:r>
    </w:p>
  </w:endnote>
  <w:endnote w:type="continuationSeparator" w:id="0">
    <w:p w:rsidR="00817EC8" w:rsidRDefault="00817EC8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703EDE" w:rsidRDefault="00594206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 w:rsidR="00EA6E82">
      <w:rPr>
        <w:rFonts w:asciiTheme="majorHAnsi" w:hAnsiTheme="majorHAnsi"/>
      </w:rPr>
      <w:tab/>
    </w:r>
    <w:r w:rsidR="00167E20">
      <w:rPr>
        <w:rFonts w:asciiTheme="majorHAnsi" w:hAnsiTheme="majorHAnsi"/>
      </w:rPr>
      <w:t>GRIMAUD</w:t>
    </w:r>
    <w:r w:rsidR="00EA6E82">
      <w:rPr>
        <w:rFonts w:asciiTheme="majorHAnsi" w:hAnsiTheme="majorHAnsi"/>
      </w:rPr>
      <w:tab/>
    </w:r>
    <w:r w:rsidR="00EA6E82" w:rsidRPr="00703EDE">
      <w:rPr>
        <w:rFonts w:asciiTheme="majorHAnsi" w:hAnsiTheme="majorHAnsi"/>
      </w:rPr>
      <w:t xml:space="preserve">Page </w:t>
    </w:r>
    <w:r w:rsidR="00EA6E82">
      <w:fldChar w:fldCharType="begin"/>
    </w:r>
    <w:r w:rsidR="00EA6E82" w:rsidRPr="00703EDE">
      <w:instrText xml:space="preserve"> PAGE   \* MERGEFORMAT </w:instrText>
    </w:r>
    <w:r w:rsidR="00EA6E82">
      <w:fldChar w:fldCharType="separate"/>
    </w:r>
    <w:r w:rsidR="00167E20" w:rsidRPr="00167E20">
      <w:rPr>
        <w:rFonts w:asciiTheme="majorHAnsi" w:hAnsiTheme="majorHAnsi"/>
        <w:noProof/>
      </w:rPr>
      <w:t>2</w:t>
    </w:r>
    <w:r w:rsidR="00EA6E82">
      <w:fldChar w:fldCharType="end"/>
    </w:r>
  </w:p>
  <w:p w:rsidR="00EA6E82" w:rsidRPr="00703EDE" w:rsidRDefault="00EA6E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C8" w:rsidRDefault="00817EC8" w:rsidP="005349E4">
      <w:pPr>
        <w:spacing w:after="0" w:line="240" w:lineRule="auto"/>
      </w:pPr>
      <w:r>
        <w:separator/>
      </w:r>
    </w:p>
  </w:footnote>
  <w:footnote w:type="continuationSeparator" w:id="0">
    <w:p w:rsidR="00817EC8" w:rsidRDefault="00817EC8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5349E4" w:rsidRDefault="00EA6E82" w:rsidP="001C0E43">
    <w:pPr>
      <w:pStyle w:val="En-tte"/>
    </w:pPr>
    <w:r>
      <w:t>B</w:t>
    </w:r>
    <w:r w:rsidR="001C0E43">
      <w:t>TS IRIS LIVH Colomiers</w:t>
    </w:r>
    <w:r w:rsidR="001C0E43">
      <w:tab/>
      <w:t>Discovery</w:t>
    </w:r>
    <w:r w:rsidR="001C0E43">
      <w:tab/>
    </w:r>
    <w:r w:rsidR="00594206"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46879"/>
    <w:rsid w:val="00090B21"/>
    <w:rsid w:val="000C1A04"/>
    <w:rsid w:val="000C443A"/>
    <w:rsid w:val="000E6C31"/>
    <w:rsid w:val="000F1F84"/>
    <w:rsid w:val="0014785D"/>
    <w:rsid w:val="00150524"/>
    <w:rsid w:val="00154998"/>
    <w:rsid w:val="00165902"/>
    <w:rsid w:val="00167E20"/>
    <w:rsid w:val="00192AF1"/>
    <w:rsid w:val="001C0E43"/>
    <w:rsid w:val="002705F8"/>
    <w:rsid w:val="002C5875"/>
    <w:rsid w:val="002D2B72"/>
    <w:rsid w:val="002E1C6E"/>
    <w:rsid w:val="00315696"/>
    <w:rsid w:val="003368C0"/>
    <w:rsid w:val="00386EB2"/>
    <w:rsid w:val="003B418F"/>
    <w:rsid w:val="0042109A"/>
    <w:rsid w:val="00503349"/>
    <w:rsid w:val="005349E4"/>
    <w:rsid w:val="00545E46"/>
    <w:rsid w:val="00546B1D"/>
    <w:rsid w:val="00587ACC"/>
    <w:rsid w:val="00594206"/>
    <w:rsid w:val="00595E8C"/>
    <w:rsid w:val="005A5C85"/>
    <w:rsid w:val="005E024D"/>
    <w:rsid w:val="00626EAB"/>
    <w:rsid w:val="006D5897"/>
    <w:rsid w:val="006F3BD0"/>
    <w:rsid w:val="00703EDE"/>
    <w:rsid w:val="00724ACE"/>
    <w:rsid w:val="00730544"/>
    <w:rsid w:val="00751259"/>
    <w:rsid w:val="007C1E33"/>
    <w:rsid w:val="007E17E8"/>
    <w:rsid w:val="007E4084"/>
    <w:rsid w:val="007F4D56"/>
    <w:rsid w:val="00800D6B"/>
    <w:rsid w:val="0080354C"/>
    <w:rsid w:val="00817EC8"/>
    <w:rsid w:val="00841F05"/>
    <w:rsid w:val="00854436"/>
    <w:rsid w:val="0088388E"/>
    <w:rsid w:val="008B02CA"/>
    <w:rsid w:val="008E1C2A"/>
    <w:rsid w:val="008F6B3E"/>
    <w:rsid w:val="0091155E"/>
    <w:rsid w:val="00945FC5"/>
    <w:rsid w:val="00946895"/>
    <w:rsid w:val="00946E9D"/>
    <w:rsid w:val="00965AE9"/>
    <w:rsid w:val="00A30F96"/>
    <w:rsid w:val="00A73B6A"/>
    <w:rsid w:val="00AF079A"/>
    <w:rsid w:val="00B07D1A"/>
    <w:rsid w:val="00B1221B"/>
    <w:rsid w:val="00B32116"/>
    <w:rsid w:val="00B57768"/>
    <w:rsid w:val="00B83A86"/>
    <w:rsid w:val="00BA5F9D"/>
    <w:rsid w:val="00C44EF8"/>
    <w:rsid w:val="00C634FE"/>
    <w:rsid w:val="00C66275"/>
    <w:rsid w:val="00C750B1"/>
    <w:rsid w:val="00CB4AFA"/>
    <w:rsid w:val="00D04F48"/>
    <w:rsid w:val="00D93D63"/>
    <w:rsid w:val="00DC7D8E"/>
    <w:rsid w:val="00E14E71"/>
    <w:rsid w:val="00E77A8A"/>
    <w:rsid w:val="00EA4161"/>
    <w:rsid w:val="00EA6E82"/>
    <w:rsid w:val="00ED68D3"/>
    <w:rsid w:val="00EF3E1C"/>
    <w:rsid w:val="00F87DC3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73E551-6C0B-4DD8-911C-35152A2B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1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2</cp:revision>
  <dcterms:created xsi:type="dcterms:W3CDTF">2016-06-22T14:37:00Z</dcterms:created>
  <dcterms:modified xsi:type="dcterms:W3CDTF">2016-06-22T14:37:00Z</dcterms:modified>
</cp:coreProperties>
</file>