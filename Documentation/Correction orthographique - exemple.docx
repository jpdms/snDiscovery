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BF" w:rsidRDefault="00EE7B8F" w:rsidP="00EE7B8F">
      <w:pPr>
        <w:pStyle w:val="Titre"/>
        <w:ind w:left="0" w:firstLine="0"/>
        <w:jc w:val="center"/>
      </w:pPr>
      <w:r>
        <w:t>Correction orthographique</w:t>
      </w:r>
    </w:p>
    <w:tbl>
      <w:tblPr>
        <w:tblStyle w:val="Grilleclaire-Accent1"/>
        <w:tblW w:w="0" w:type="auto"/>
        <w:tblLook w:val="04A0"/>
      </w:tblPr>
      <w:tblGrid>
        <w:gridCol w:w="2518"/>
        <w:gridCol w:w="1134"/>
        <w:gridCol w:w="5560"/>
      </w:tblGrid>
      <w:tr w:rsidR="002B688D" w:rsidTr="002B688D">
        <w:trPr>
          <w:cnfStyle w:val="100000000000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Page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100000000000"/>
            </w:pPr>
            <w:r>
              <w:t>Oui/Non</w:t>
            </w: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100000000000"/>
            </w:pPr>
            <w:r>
              <w:t>Modification</w:t>
            </w:r>
          </w:p>
        </w:tc>
      </w:tr>
      <w:tr w:rsidR="002B688D" w:rsidTr="002B688D">
        <w:trPr>
          <w:cnfStyle w:val="000000100000"/>
          <w:trHeight w:val="593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Accueil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97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Image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94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Tutoriel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89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Compte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85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Mot de passe Perdu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8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Mot de passe Perdu (user2)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Pseudo Perdu</w:t>
            </w:r>
          </w:p>
          <w:p w:rsidR="002B688D" w:rsidRDefault="002B688D" w:rsidP="00EE7B8F">
            <w:pPr>
              <w:ind w:left="0" w:firstLine="0"/>
            </w:pP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Pseudo Perdu</w:t>
            </w:r>
          </w:p>
          <w:p w:rsidR="002B688D" w:rsidRDefault="002B688D" w:rsidP="00EE7B8F">
            <w:pPr>
              <w:ind w:left="0" w:firstLine="0"/>
            </w:pPr>
            <w:r>
              <w:t>(user2@iris.com)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Actu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Compte</w:t>
            </w:r>
          </w:p>
          <w:p w:rsidR="002B688D" w:rsidRDefault="002B688D" w:rsidP="00EE7B8F">
            <w:pPr>
              <w:ind w:left="0" w:firstLine="0"/>
            </w:pPr>
            <w:r>
              <w:t>(user1/user1)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Compte - Modifier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Compte – Contacter l’administrateur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proofErr w:type="spellStart"/>
            <w:r>
              <w:t>aCompte</w:t>
            </w:r>
            <w:proofErr w:type="spellEnd"/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 xml:space="preserve">A </w:t>
            </w:r>
            <w:proofErr w:type="spellStart"/>
            <w:r>
              <w:t>Reference</w:t>
            </w:r>
            <w:proofErr w:type="spellEnd"/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A Valider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>A Gestion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2B688D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2B688D" w:rsidRDefault="002B688D" w:rsidP="00EE7B8F">
            <w:pPr>
              <w:ind w:left="0" w:firstLine="0"/>
            </w:pPr>
            <w:r>
              <w:t xml:space="preserve">A Gestion </w:t>
            </w:r>
            <w:r w:rsidR="00311E16">
              <w:t>Recherche (user)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100000"/>
            </w:pPr>
          </w:p>
        </w:tc>
      </w:tr>
      <w:tr w:rsidR="002B688D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2B688D" w:rsidRDefault="00311E16" w:rsidP="00EE7B8F">
            <w:pPr>
              <w:ind w:left="0" w:firstLine="0"/>
            </w:pPr>
            <w:r>
              <w:lastRenderedPageBreak/>
              <w:t>A Gestion Modifier (user1)</w:t>
            </w:r>
          </w:p>
        </w:tc>
        <w:tc>
          <w:tcPr>
            <w:tcW w:w="1134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2B688D" w:rsidRDefault="002B688D" w:rsidP="00EE7B8F">
            <w:pPr>
              <w:ind w:left="0" w:firstLine="0"/>
              <w:cnfStyle w:val="000000010000"/>
            </w:pPr>
          </w:p>
        </w:tc>
      </w:tr>
      <w:tr w:rsidR="00311E16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Gestion Bloqué (user1)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</w:tr>
      <w:tr w:rsidR="00311E16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Gestion Débloqué (user1)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</w:tr>
      <w:tr w:rsidR="00311E16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Gestion Changer grade</w:t>
            </w:r>
          </w:p>
          <w:p w:rsidR="00311E16" w:rsidRDefault="00311E16" w:rsidP="00EE7B8F">
            <w:pPr>
              <w:ind w:left="0" w:firstLine="0"/>
            </w:pPr>
            <w:r>
              <w:t>(user1)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</w:tr>
      <w:tr w:rsidR="00311E16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Gestion Historique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</w:tr>
      <w:tr w:rsidR="00311E16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Actu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</w:tr>
      <w:tr w:rsidR="00311E16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Actu ajouter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</w:tr>
      <w:tr w:rsidR="00311E16" w:rsidTr="002B688D">
        <w:trPr>
          <w:cnfStyle w:val="00000010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Actu modifier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100000"/>
            </w:pPr>
          </w:p>
        </w:tc>
      </w:tr>
      <w:tr w:rsidR="00311E16" w:rsidTr="002B688D">
        <w:trPr>
          <w:cnfStyle w:val="000000010000"/>
          <w:trHeight w:val="692"/>
        </w:trPr>
        <w:tc>
          <w:tcPr>
            <w:cnfStyle w:val="001000000000"/>
            <w:tcW w:w="2518" w:type="dxa"/>
          </w:tcPr>
          <w:p w:rsidR="00311E16" w:rsidRDefault="00311E16" w:rsidP="00EE7B8F">
            <w:pPr>
              <w:ind w:left="0" w:firstLine="0"/>
            </w:pPr>
            <w:r>
              <w:t>A Actu supprimer</w:t>
            </w:r>
          </w:p>
        </w:tc>
        <w:tc>
          <w:tcPr>
            <w:tcW w:w="1134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  <w:tc>
          <w:tcPr>
            <w:tcW w:w="5560" w:type="dxa"/>
          </w:tcPr>
          <w:p w:rsidR="00311E16" w:rsidRDefault="00311E16" w:rsidP="00EE7B8F">
            <w:pPr>
              <w:ind w:left="0" w:firstLine="0"/>
              <w:cnfStyle w:val="000000010000"/>
            </w:pPr>
          </w:p>
        </w:tc>
      </w:tr>
    </w:tbl>
    <w:p w:rsidR="00EE7B8F" w:rsidRPr="00EE7B8F" w:rsidRDefault="00EE7B8F" w:rsidP="00EE7B8F"/>
    <w:sectPr w:rsidR="00EE7B8F" w:rsidRPr="00EE7B8F" w:rsidSect="00EE7B8F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07E" w:rsidRDefault="00CD607E" w:rsidP="002A6929">
      <w:r>
        <w:separator/>
      </w:r>
    </w:p>
  </w:endnote>
  <w:endnote w:type="continuationSeparator" w:id="0">
    <w:p w:rsidR="00CD607E" w:rsidRDefault="00CD607E" w:rsidP="002A69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 721 SWA">
    <w:altName w:val="Arial Unicode MS"/>
    <w:charset w:val="80"/>
    <w:family w:val="swiss"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42" w:rsidRPr="00094FDC" w:rsidRDefault="00EE7B8F" w:rsidP="002A6929">
    <w:pPr>
      <w:pStyle w:val="Pieddepage"/>
    </w:pPr>
    <w:r>
      <w:t>Correction orthographique</w:t>
    </w:r>
    <w:r>
      <w:tab/>
      <w:t xml:space="preserve">                       HAU - BLANCHON</w:t>
    </w:r>
    <w:r w:rsidR="002B5B42" w:rsidRPr="00094FDC">
      <w:tab/>
    </w:r>
    <w:r>
      <w:tab/>
    </w:r>
    <w:r w:rsidR="002B5B42" w:rsidRPr="00094FDC">
      <w:t xml:space="preserve">Page </w:t>
    </w:r>
    <w:r w:rsidR="00794946">
      <w:fldChar w:fldCharType="begin"/>
    </w:r>
    <w:r w:rsidR="002B5B42" w:rsidRPr="00094FDC">
      <w:instrText xml:space="preserve"> PAGE   \* MERGEFORMAT </w:instrText>
    </w:r>
    <w:r w:rsidR="00794946">
      <w:fldChar w:fldCharType="separate"/>
    </w:r>
    <w:r w:rsidR="00311E16">
      <w:rPr>
        <w:noProof/>
      </w:rPr>
      <w:t>2</w:t>
    </w:r>
    <w:r w:rsidR="00794946">
      <w:fldChar w:fldCharType="end"/>
    </w:r>
    <w:r w:rsidR="002B5B42">
      <w:tab/>
    </w:r>
  </w:p>
  <w:p w:rsidR="002B5B42" w:rsidRPr="00094FDC" w:rsidRDefault="002B5B42" w:rsidP="002A692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07E" w:rsidRDefault="00CD607E" w:rsidP="002A6929">
      <w:r>
        <w:separator/>
      </w:r>
    </w:p>
  </w:footnote>
  <w:footnote w:type="continuationSeparator" w:id="0">
    <w:p w:rsidR="00CD607E" w:rsidRDefault="00CD607E" w:rsidP="002A69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B42" w:rsidRPr="002A6929" w:rsidRDefault="002B5B42" w:rsidP="002A6929">
    <w:pPr>
      <w:pStyle w:val="En-tte"/>
    </w:pPr>
    <w:r w:rsidRPr="002A6929">
      <w:t>BTS IRIS LIVH Colomiers</w:t>
    </w:r>
    <w:r w:rsidRPr="002A6929">
      <w:tab/>
    </w:r>
    <w:r>
      <w:t>Discovery</w:t>
    </w:r>
    <w:r w:rsidRPr="002A6929">
      <w:tab/>
    </w:r>
    <w:r w:rsidR="00EE7B8F">
      <w:t>04/04/2016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0FE17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E7F5C9A"/>
    <w:multiLevelType w:val="hybridMultilevel"/>
    <w:tmpl w:val="405A2EE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46F4F"/>
    <w:multiLevelType w:val="hybridMultilevel"/>
    <w:tmpl w:val="DDB4BDEC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32D"/>
    <w:multiLevelType w:val="hybridMultilevel"/>
    <w:tmpl w:val="CDC6A63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48E6E43"/>
    <w:multiLevelType w:val="multilevel"/>
    <w:tmpl w:val="4E882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D64259"/>
    <w:multiLevelType w:val="hybridMultilevel"/>
    <w:tmpl w:val="38300A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60F69"/>
    <w:multiLevelType w:val="multilevel"/>
    <w:tmpl w:val="1C00A93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611261"/>
    <w:multiLevelType w:val="hybridMultilevel"/>
    <w:tmpl w:val="68F2835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50615C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6F9462D"/>
    <w:multiLevelType w:val="hybridMultilevel"/>
    <w:tmpl w:val="048CF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457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3"/>
  </w:num>
  <w:num w:numId="5">
    <w:abstractNumId w:val="15"/>
  </w:num>
  <w:num w:numId="6">
    <w:abstractNumId w:val="8"/>
  </w:num>
  <w:num w:numId="7">
    <w:abstractNumId w:val="12"/>
  </w:num>
  <w:num w:numId="8">
    <w:abstractNumId w:val="13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  <w:num w:numId="13">
    <w:abstractNumId w:val="2"/>
  </w:num>
  <w:num w:numId="14">
    <w:abstractNumId w:val="11"/>
  </w:num>
  <w:num w:numId="15">
    <w:abstractNumId w:val="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defaultTabStop w:val="709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1DF4"/>
    <w:rsid w:val="00046879"/>
    <w:rsid w:val="00090B21"/>
    <w:rsid w:val="00094FDC"/>
    <w:rsid w:val="000C443A"/>
    <w:rsid w:val="000E6C31"/>
    <w:rsid w:val="0014785D"/>
    <w:rsid w:val="00154998"/>
    <w:rsid w:val="0016088A"/>
    <w:rsid w:val="002A6929"/>
    <w:rsid w:val="002B5B42"/>
    <w:rsid w:val="002B688D"/>
    <w:rsid w:val="002C5875"/>
    <w:rsid w:val="002E1C6E"/>
    <w:rsid w:val="00311E16"/>
    <w:rsid w:val="00315696"/>
    <w:rsid w:val="00386EB2"/>
    <w:rsid w:val="003D55BB"/>
    <w:rsid w:val="0047457A"/>
    <w:rsid w:val="004C44F9"/>
    <w:rsid w:val="00531B9A"/>
    <w:rsid w:val="005349E4"/>
    <w:rsid w:val="00545E46"/>
    <w:rsid w:val="00546B1D"/>
    <w:rsid w:val="00587ACC"/>
    <w:rsid w:val="00595E8C"/>
    <w:rsid w:val="005E024D"/>
    <w:rsid w:val="006403EF"/>
    <w:rsid w:val="006F27CF"/>
    <w:rsid w:val="00703EDE"/>
    <w:rsid w:val="00724ACE"/>
    <w:rsid w:val="00794946"/>
    <w:rsid w:val="007B6E1A"/>
    <w:rsid w:val="007C1E33"/>
    <w:rsid w:val="007E17E8"/>
    <w:rsid w:val="008278BF"/>
    <w:rsid w:val="00841F05"/>
    <w:rsid w:val="0088388E"/>
    <w:rsid w:val="008A4B09"/>
    <w:rsid w:val="008B02CA"/>
    <w:rsid w:val="008C7EFB"/>
    <w:rsid w:val="008E1C2A"/>
    <w:rsid w:val="008F6B3E"/>
    <w:rsid w:val="00945FC5"/>
    <w:rsid w:val="00946E9D"/>
    <w:rsid w:val="00965AE9"/>
    <w:rsid w:val="00B07D1A"/>
    <w:rsid w:val="00B1221B"/>
    <w:rsid w:val="00B32116"/>
    <w:rsid w:val="00B83A86"/>
    <w:rsid w:val="00BA5F9D"/>
    <w:rsid w:val="00C168C8"/>
    <w:rsid w:val="00C634FE"/>
    <w:rsid w:val="00C84F59"/>
    <w:rsid w:val="00CD607E"/>
    <w:rsid w:val="00D04F48"/>
    <w:rsid w:val="00D170A6"/>
    <w:rsid w:val="00D94D4D"/>
    <w:rsid w:val="00DC7D8E"/>
    <w:rsid w:val="00DD1DF4"/>
    <w:rsid w:val="00EE7B8F"/>
    <w:rsid w:val="00EF3E1C"/>
    <w:rsid w:val="00FC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29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200" w:line="276" w:lineRule="auto"/>
      <w:ind w:left="567" w:firstLine="284"/>
      <w:contextualSpacing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57A"/>
    <w:pPr>
      <w:keepNext/>
      <w:keepLines/>
      <w:numPr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480" w:after="0"/>
      <w:outlineLvl w:val="0"/>
    </w:pPr>
    <w:rPr>
      <w:rFonts w:ascii="Cambria" w:hAnsi="Cambria"/>
      <w:b/>
      <w:bCs/>
      <w:color w:val="365F9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929"/>
    <w:pPr>
      <w:keepNext/>
      <w:keepLines/>
      <w:numPr>
        <w:ilvl w:val="1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851"/>
      </w:tabs>
      <w:spacing w:before="200" w:after="0"/>
      <w:outlineLvl w:val="1"/>
    </w:pPr>
    <w:rPr>
      <w:rFonts w:ascii="Cambria" w:hAnsi="Cambria"/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6929"/>
    <w:pPr>
      <w:keepNext/>
      <w:keepLines/>
      <w:numPr>
        <w:ilvl w:val="2"/>
        <w:numId w:val="9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993"/>
      </w:tabs>
      <w:spacing w:before="200" w:after="0"/>
      <w:outlineLvl w:val="2"/>
    </w:pPr>
    <w:rPr>
      <w:rFonts w:ascii="Cambria" w:hAnsi="Cambria"/>
      <w:b/>
      <w:bCs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7457A"/>
    <w:rPr>
      <w:rFonts w:ascii="Cambria" w:hAnsi="Cambria"/>
      <w:b/>
      <w:bCs/>
      <w:color w:val="365F91"/>
      <w:sz w:val="32"/>
      <w:szCs w:val="32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  <w:ind w:left="567" w:firstLine="284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rsid w:val="002A6929"/>
    <w:rPr>
      <w:rFonts w:ascii="Cambria" w:hAnsi="Cambria"/>
      <w:b/>
      <w:bCs/>
      <w:color w:val="4F81BD"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2A6929"/>
    <w:rPr>
      <w:rFonts w:ascii="Cambria" w:hAnsi="Cambria"/>
      <w:b/>
      <w:bCs/>
      <w:color w:val="4F81BD"/>
      <w:sz w:val="24"/>
      <w:szCs w:val="24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8C7EFB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  <w:ind w:left="0" w:firstLine="0"/>
    </w:pPr>
  </w:style>
  <w:style w:type="character" w:customStyle="1" w:styleId="En-tteCar">
    <w:name w:val="En-tête Car"/>
    <w:basedOn w:val="Policepardfaut"/>
    <w:link w:val="En-tte"/>
    <w:uiPriority w:val="99"/>
    <w:rsid w:val="002A6929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2A6929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enter" w:pos="4536"/>
        <w:tab w:val="right" w:pos="9072"/>
      </w:tabs>
      <w:ind w:left="0" w:firstLine="0"/>
    </w:pPr>
    <w:rPr>
      <w:rFonts w:ascii="Cambria" w:hAnsi="Cambria"/>
    </w:rPr>
  </w:style>
  <w:style w:type="character" w:customStyle="1" w:styleId="PieddepageCar">
    <w:name w:val="Pied de page Car"/>
    <w:basedOn w:val="Policepardfaut"/>
    <w:link w:val="Pieddepage"/>
    <w:uiPriority w:val="99"/>
    <w:rsid w:val="002A6929"/>
    <w:rPr>
      <w:rFonts w:ascii="Cambria" w:hAnsi="Cambria"/>
      <w:sz w:val="22"/>
      <w:szCs w:val="22"/>
      <w:lang w:eastAsia="en-US" w:bidi="en-US"/>
    </w:rPr>
  </w:style>
  <w:style w:type="paragraph" w:customStyle="1" w:styleId="Sources">
    <w:name w:val="Sources"/>
    <w:basedOn w:val="Normal"/>
    <w:link w:val="SourcesCar"/>
    <w:qFormat/>
    <w:rsid w:val="004C44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245"/>
        <w:tab w:val="left" w:pos="5670"/>
      </w:tabs>
      <w:ind w:left="851" w:right="281" w:firstLine="0"/>
    </w:pPr>
  </w:style>
  <w:style w:type="character" w:customStyle="1" w:styleId="SourcesCar">
    <w:name w:val="Sources Car"/>
    <w:basedOn w:val="Policepardfaut"/>
    <w:link w:val="Sources"/>
    <w:rsid w:val="004C44F9"/>
    <w:rPr>
      <w:sz w:val="22"/>
      <w:szCs w:val="22"/>
      <w:shd w:val="clear" w:color="auto" w:fill="F2F2F2"/>
      <w:lang w:eastAsia="en-US" w:bidi="en-US"/>
    </w:rPr>
  </w:style>
  <w:style w:type="paragraph" w:styleId="TM1">
    <w:name w:val="toc 1"/>
    <w:basedOn w:val="Normal"/>
    <w:next w:val="Normal"/>
    <w:autoRedefine/>
    <w:uiPriority w:val="39"/>
    <w:unhideWhenUsed/>
    <w:rsid w:val="0047457A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left" w:pos="880"/>
        <w:tab w:val="right" w:leader="dot" w:pos="9060"/>
      </w:tabs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7457A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457A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7457A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rsid w:val="002B5B42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uppressAutoHyphens/>
      <w:spacing w:after="0" w:line="240" w:lineRule="auto"/>
      <w:ind w:left="0" w:firstLine="0"/>
      <w:contextualSpacing w:val="0"/>
      <w:jc w:val="both"/>
    </w:pPr>
    <w:rPr>
      <w:rFonts w:ascii="Times New Roman" w:hAnsi="Times New Roman"/>
      <w:sz w:val="24"/>
      <w:szCs w:val="24"/>
      <w:lang w:eastAsia="ar-SA" w:bidi="ar-SA"/>
    </w:rPr>
  </w:style>
  <w:style w:type="character" w:customStyle="1" w:styleId="CorpsdetexteCar">
    <w:name w:val="Corps de texte Car"/>
    <w:basedOn w:val="Policepardfaut"/>
    <w:link w:val="Corpsdetexte"/>
    <w:semiHidden/>
    <w:rsid w:val="002B5B42"/>
    <w:rPr>
      <w:rFonts w:ascii="Times New Roman" w:hAnsi="Times New Roman"/>
      <w:sz w:val="24"/>
      <w:szCs w:val="24"/>
      <w:lang w:eastAsia="ar-SA"/>
    </w:rPr>
  </w:style>
  <w:style w:type="paragraph" w:customStyle="1" w:styleId="texte1">
    <w:name w:val="texte1"/>
    <w:basedOn w:val="Normal"/>
    <w:rsid w:val="002B5B42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uppressAutoHyphens/>
      <w:spacing w:before="120" w:after="0" w:line="240" w:lineRule="auto"/>
      <w:ind w:left="2268" w:right="567" w:firstLine="0"/>
      <w:contextualSpacing w:val="0"/>
      <w:jc w:val="both"/>
    </w:pPr>
    <w:rPr>
      <w:rFonts w:ascii="Swiss 721 SWA" w:hAnsi="Swiss 721 SWA"/>
      <w:sz w:val="20"/>
      <w:szCs w:val="20"/>
      <w:lang w:eastAsia="ar-SA" w:bidi="ar-SA"/>
    </w:rPr>
  </w:style>
  <w:style w:type="paragraph" w:styleId="NormalWeb">
    <w:name w:val="Normal (Web)"/>
    <w:basedOn w:val="Normal"/>
    <w:uiPriority w:val="99"/>
    <w:unhideWhenUsed/>
    <w:rsid w:val="002B5B42"/>
    <w:p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</w:tabs>
      <w:spacing w:before="100" w:beforeAutospacing="1" w:after="100" w:afterAutospacing="1" w:line="240" w:lineRule="auto"/>
      <w:ind w:left="0" w:firstLine="0"/>
      <w:contextualSpacing w:val="0"/>
    </w:pPr>
    <w:rPr>
      <w:rFonts w:ascii="Times New Roman" w:eastAsia="Calibri" w:hAnsi="Times New Roman"/>
      <w:sz w:val="24"/>
      <w:szCs w:val="24"/>
      <w:lang w:eastAsia="fr-FR" w:bidi="ar-SA"/>
    </w:rPr>
  </w:style>
  <w:style w:type="table" w:styleId="Grilledutableau">
    <w:name w:val="Table Grid"/>
    <w:basedOn w:val="TableauNormal"/>
    <w:uiPriority w:val="59"/>
    <w:rsid w:val="002B6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7"/>
    <w:rsid w:val="002B688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SINSTALL\Documents\GitHub\snDiscovery\Ressources\Modeles%20de%20documents\ModelesWord\modeleWordIRIS2010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A390B-F3F4-4E37-9500-8BFABF50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modeleWordIRIS2010</Template>
  <TotalTime>16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585</CharactersWithSpaces>
  <SharedDoc>false</SharedDoc>
  <HLinks>
    <vt:vector size="36" baseType="variant"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_Toc273695127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_Toc273695126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_Toc273695125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_Toc273695124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_Toc273695123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_Toc273695122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IRISINSTALL</cp:lastModifiedBy>
  <cp:revision>3</cp:revision>
  <cp:lastPrinted>2014-01-06T08:09:00Z</cp:lastPrinted>
  <dcterms:created xsi:type="dcterms:W3CDTF">2016-04-04T09:13:00Z</dcterms:created>
  <dcterms:modified xsi:type="dcterms:W3CDTF">2016-04-04T09:26:00Z</dcterms:modified>
</cp:coreProperties>
</file>