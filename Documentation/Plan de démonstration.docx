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EDE" w:rsidRDefault="00EA4161" w:rsidP="00703EDE">
      <w:pPr>
        <w:pStyle w:val="Titre"/>
        <w:rPr>
          <w:sz w:val="72"/>
        </w:rPr>
      </w:pPr>
      <w:r w:rsidRPr="00AF079A">
        <w:rPr>
          <w:sz w:val="72"/>
        </w:rPr>
        <w:t>Plan</w:t>
      </w:r>
      <w:r w:rsidR="00A30F96" w:rsidRPr="00AF079A">
        <w:rPr>
          <w:sz w:val="72"/>
        </w:rPr>
        <w:t xml:space="preserve"> </w:t>
      </w:r>
      <w:r w:rsidRPr="00AF079A">
        <w:rPr>
          <w:sz w:val="72"/>
        </w:rPr>
        <w:t xml:space="preserve">de </w:t>
      </w:r>
      <w:r w:rsidR="00594206" w:rsidRPr="00AF079A">
        <w:rPr>
          <w:sz w:val="72"/>
        </w:rPr>
        <w:t>démonstration</w:t>
      </w:r>
    </w:p>
    <w:p w:rsidR="00FA132F" w:rsidRDefault="00FA132F" w:rsidP="00C750B1">
      <w:pPr>
        <w:pStyle w:val="Titre1"/>
      </w:pPr>
      <w:r>
        <w:t>Démonstration boite blanche :</w:t>
      </w:r>
    </w:p>
    <w:p w:rsidR="00C750B1" w:rsidRDefault="00C750B1" w:rsidP="00C750B1">
      <w:pPr>
        <w:pStyle w:val="Titre1"/>
      </w:pPr>
      <w:r>
        <w:t>1 - Récupération du mot de passe :</w:t>
      </w:r>
    </w:p>
    <w:p w:rsidR="00AF079A" w:rsidRDefault="00AF079A" w:rsidP="00AF079A">
      <w:pPr>
        <w:pStyle w:val="Titre3"/>
      </w:pPr>
      <w:r>
        <w:t>Nécessaire :</w:t>
      </w:r>
    </w:p>
    <w:p w:rsidR="00AF079A" w:rsidRPr="00AF079A" w:rsidRDefault="00AF079A" w:rsidP="00AF079A">
      <w:r>
        <w:tab/>
        <w:t>Pc avec connexion internet.</w:t>
      </w:r>
      <w:r>
        <w:br/>
      </w:r>
      <w:r>
        <w:tab/>
        <w:t>Google Chrome.</w:t>
      </w:r>
      <w:r>
        <w:br/>
      </w:r>
      <w:r>
        <w:tab/>
        <w:t>XAMPP.</w:t>
      </w:r>
      <w:r>
        <w:br/>
      </w:r>
      <w:r>
        <w:tab/>
        <w:t>NetBeans.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AF079A" w:rsidRPr="00AF079A" w:rsidTr="00FA132F">
        <w:trPr>
          <w:trHeight w:val="70"/>
        </w:trPr>
        <w:tc>
          <w:tcPr>
            <w:tcW w:w="1413" w:type="dxa"/>
          </w:tcPr>
          <w:p w:rsidR="00AF079A" w:rsidRPr="00AF079A" w:rsidRDefault="00AF079A" w:rsidP="00EA6E82">
            <w:r w:rsidRPr="00AF079A">
              <w:t>Etape</w:t>
            </w:r>
          </w:p>
        </w:tc>
        <w:tc>
          <w:tcPr>
            <w:tcW w:w="7649" w:type="dxa"/>
          </w:tcPr>
          <w:p w:rsidR="00AF079A" w:rsidRPr="00AF079A" w:rsidRDefault="00AF079A" w:rsidP="00EA6E82">
            <w:r>
              <w:t>Description</w:t>
            </w:r>
          </w:p>
        </w:tc>
      </w:tr>
      <w:tr w:rsidR="00AF079A" w:rsidRPr="00AF079A" w:rsidTr="00FA132F">
        <w:tc>
          <w:tcPr>
            <w:tcW w:w="1413" w:type="dxa"/>
          </w:tcPr>
          <w:p w:rsidR="00AF079A" w:rsidRPr="00AF079A" w:rsidRDefault="00AF079A" w:rsidP="00EA6E82">
            <w:r>
              <w:t>1</w:t>
            </w:r>
          </w:p>
        </w:tc>
        <w:tc>
          <w:tcPr>
            <w:tcW w:w="7649" w:type="dxa"/>
          </w:tcPr>
          <w:p w:rsidR="00AF079A" w:rsidRPr="00AF079A" w:rsidRDefault="00AF079A" w:rsidP="00EA6E82">
            <w:r>
              <w:t>Lancement de l’interface de démonstration</w:t>
            </w:r>
            <w:r w:rsidR="006D5897">
              <w:t>.</w:t>
            </w:r>
          </w:p>
        </w:tc>
      </w:tr>
      <w:tr w:rsidR="00AF079A" w:rsidRPr="00AF079A" w:rsidTr="00FA132F">
        <w:tc>
          <w:tcPr>
            <w:tcW w:w="1413" w:type="dxa"/>
          </w:tcPr>
          <w:p w:rsidR="00AF079A" w:rsidRDefault="00AF079A" w:rsidP="00EA6E82">
            <w:r>
              <w:t>2</w:t>
            </w:r>
          </w:p>
        </w:tc>
        <w:tc>
          <w:tcPr>
            <w:tcW w:w="7649" w:type="dxa"/>
          </w:tcPr>
          <w:p w:rsidR="00AF079A" w:rsidRDefault="006D5897" w:rsidP="00EA6E82">
            <w:r>
              <w:t xml:space="preserve">Bouton -&gt; </w:t>
            </w:r>
            <w:r w:rsidR="00AF079A">
              <w:t>Crée</w:t>
            </w:r>
            <w:r w:rsidR="007F4D56">
              <w:t>r</w:t>
            </w:r>
            <w:r w:rsidR="00AF079A">
              <w:t xml:space="preserve"> un utilisateur</w:t>
            </w:r>
            <w:r>
              <w:t>.</w:t>
            </w:r>
          </w:p>
        </w:tc>
      </w:tr>
      <w:tr w:rsidR="00AF079A" w:rsidRPr="00AF079A" w:rsidTr="00FA132F">
        <w:tc>
          <w:tcPr>
            <w:tcW w:w="1413" w:type="dxa"/>
          </w:tcPr>
          <w:p w:rsidR="00AF079A" w:rsidRDefault="00AF079A" w:rsidP="00EA6E82">
            <w:r>
              <w:t>3</w:t>
            </w:r>
          </w:p>
        </w:tc>
        <w:tc>
          <w:tcPr>
            <w:tcW w:w="7649" w:type="dxa"/>
          </w:tcPr>
          <w:p w:rsidR="00AF079A" w:rsidRDefault="00AF079A" w:rsidP="00EA6E82">
            <w:r>
              <w:t>Vérification manuel dans la base de données.</w:t>
            </w:r>
          </w:p>
        </w:tc>
      </w:tr>
      <w:tr w:rsidR="00AF079A" w:rsidRPr="00AF079A" w:rsidTr="00FA132F">
        <w:tc>
          <w:tcPr>
            <w:tcW w:w="1413" w:type="dxa"/>
          </w:tcPr>
          <w:p w:rsidR="00AF079A" w:rsidRDefault="00AF079A" w:rsidP="00EA6E82">
            <w:r>
              <w:t>4</w:t>
            </w:r>
          </w:p>
        </w:tc>
        <w:tc>
          <w:tcPr>
            <w:tcW w:w="7649" w:type="dxa"/>
          </w:tcPr>
          <w:p w:rsidR="00AF079A" w:rsidRDefault="006D5897" w:rsidP="00EA6E82">
            <w:r>
              <w:t xml:space="preserve">Bouton -&gt; </w:t>
            </w:r>
            <w:r w:rsidR="00AF079A" w:rsidRPr="00AF079A">
              <w:t>Générer et modifier le mot de passe</w:t>
            </w:r>
            <w:r w:rsidR="00AF079A">
              <w:t>.</w:t>
            </w:r>
          </w:p>
        </w:tc>
      </w:tr>
      <w:tr w:rsidR="00AF079A" w:rsidRPr="00AF079A" w:rsidTr="00FA132F">
        <w:tc>
          <w:tcPr>
            <w:tcW w:w="1413" w:type="dxa"/>
          </w:tcPr>
          <w:p w:rsidR="00AF079A" w:rsidRDefault="00AF079A" w:rsidP="00EA6E82">
            <w:r>
              <w:t>5</w:t>
            </w:r>
          </w:p>
        </w:tc>
        <w:tc>
          <w:tcPr>
            <w:tcW w:w="7649" w:type="dxa"/>
          </w:tcPr>
          <w:p w:rsidR="00AF079A" w:rsidRDefault="006D5897" w:rsidP="00EA6E82">
            <w:r>
              <w:t>Vérification manuel dans la base de données.</w:t>
            </w:r>
          </w:p>
        </w:tc>
      </w:tr>
      <w:tr w:rsidR="00AF079A" w:rsidRPr="00AF079A" w:rsidTr="00FA132F">
        <w:tc>
          <w:tcPr>
            <w:tcW w:w="1413" w:type="dxa"/>
          </w:tcPr>
          <w:p w:rsidR="00AF079A" w:rsidRDefault="00AF079A" w:rsidP="00EA6E82">
            <w:r>
              <w:t>6</w:t>
            </w:r>
          </w:p>
        </w:tc>
        <w:tc>
          <w:tcPr>
            <w:tcW w:w="7649" w:type="dxa"/>
          </w:tcPr>
          <w:p w:rsidR="00AF079A" w:rsidRDefault="006D5897" w:rsidP="00EA6E82">
            <w:r>
              <w:t>Bouton -&gt; Envoi du mail.</w:t>
            </w:r>
          </w:p>
        </w:tc>
      </w:tr>
      <w:tr w:rsidR="00AF079A" w:rsidRPr="00AF079A" w:rsidTr="00FA132F">
        <w:tc>
          <w:tcPr>
            <w:tcW w:w="1413" w:type="dxa"/>
          </w:tcPr>
          <w:p w:rsidR="00AF079A" w:rsidRDefault="00AF079A" w:rsidP="00EA6E82">
            <w:r>
              <w:t>7</w:t>
            </w:r>
          </w:p>
        </w:tc>
        <w:tc>
          <w:tcPr>
            <w:tcW w:w="7649" w:type="dxa"/>
          </w:tcPr>
          <w:p w:rsidR="00AF079A" w:rsidRDefault="006D5897" w:rsidP="006D5897">
            <w:r>
              <w:t>Vérification manuel dans la boite mail.</w:t>
            </w:r>
          </w:p>
        </w:tc>
      </w:tr>
      <w:tr w:rsidR="00AF079A" w:rsidRPr="00AF079A" w:rsidTr="00FA132F">
        <w:tc>
          <w:tcPr>
            <w:tcW w:w="1413" w:type="dxa"/>
          </w:tcPr>
          <w:p w:rsidR="00AF079A" w:rsidRDefault="00AF079A" w:rsidP="00EA6E82">
            <w:r>
              <w:t>8</w:t>
            </w:r>
          </w:p>
        </w:tc>
        <w:tc>
          <w:tcPr>
            <w:tcW w:w="7649" w:type="dxa"/>
          </w:tcPr>
          <w:p w:rsidR="00AF079A" w:rsidRDefault="006D5897" w:rsidP="00EA6E82">
            <w:r>
              <w:t>Bouton -&gt; Supprimer l’utilisateur.</w:t>
            </w:r>
          </w:p>
        </w:tc>
      </w:tr>
      <w:tr w:rsidR="00AF079A" w:rsidRPr="00AF079A" w:rsidTr="00FA132F">
        <w:tc>
          <w:tcPr>
            <w:tcW w:w="1413" w:type="dxa"/>
          </w:tcPr>
          <w:p w:rsidR="00AF079A" w:rsidRDefault="00AF079A" w:rsidP="00EA6E82">
            <w:r>
              <w:t>9</w:t>
            </w:r>
          </w:p>
        </w:tc>
        <w:tc>
          <w:tcPr>
            <w:tcW w:w="7649" w:type="dxa"/>
          </w:tcPr>
          <w:p w:rsidR="00AF079A" w:rsidRDefault="006D5897" w:rsidP="00EA6E82">
            <w:r>
              <w:t>Vérification manuel dans la base de données.</w:t>
            </w:r>
          </w:p>
        </w:tc>
      </w:tr>
    </w:tbl>
    <w:p w:rsidR="00EA6E82" w:rsidRDefault="00EA6E82" w:rsidP="00EA6E82"/>
    <w:p w:rsidR="00C750B1" w:rsidRDefault="00C750B1" w:rsidP="00C750B1">
      <w:pPr>
        <w:pStyle w:val="Titre1"/>
      </w:pPr>
    </w:p>
    <w:p w:rsidR="00C750B1" w:rsidRDefault="00C750B1">
      <w:pPr>
        <w:spacing w:after="0" w:line="240" w:lineRule="auto"/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:rsidR="00C750B1" w:rsidRDefault="00C750B1" w:rsidP="00C750B1">
      <w:pPr>
        <w:pStyle w:val="Titre1"/>
      </w:pPr>
      <w:r>
        <w:lastRenderedPageBreak/>
        <w:t xml:space="preserve">2 - Récupération du </w:t>
      </w:r>
      <w:r w:rsidR="00A73B6A">
        <w:t>pseudo</w:t>
      </w:r>
      <w:r>
        <w:t> :</w:t>
      </w:r>
    </w:p>
    <w:p w:rsidR="00C750B1" w:rsidRDefault="00C750B1" w:rsidP="00C750B1">
      <w:pPr>
        <w:pStyle w:val="Titre3"/>
      </w:pPr>
      <w:r>
        <w:t>Nécessaire :</w:t>
      </w:r>
    </w:p>
    <w:p w:rsidR="00C750B1" w:rsidRPr="00AF079A" w:rsidRDefault="00C750B1" w:rsidP="00C750B1">
      <w:r>
        <w:tab/>
        <w:t>Pc avec connexion internet.</w:t>
      </w:r>
      <w:r>
        <w:br/>
      </w:r>
      <w:r>
        <w:tab/>
        <w:t>Google Chrome.</w:t>
      </w:r>
      <w:r>
        <w:br/>
      </w:r>
      <w:r>
        <w:tab/>
        <w:t>XAMPP.</w:t>
      </w:r>
      <w:r>
        <w:br/>
      </w:r>
      <w:r>
        <w:tab/>
        <w:t>NetBeans.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C750B1" w:rsidRPr="00AF079A" w:rsidTr="00FA132F">
        <w:trPr>
          <w:trHeight w:val="70"/>
        </w:trPr>
        <w:tc>
          <w:tcPr>
            <w:tcW w:w="1413" w:type="dxa"/>
          </w:tcPr>
          <w:p w:rsidR="00C750B1" w:rsidRPr="00AF079A" w:rsidRDefault="00C750B1" w:rsidP="00FA132F">
            <w:r w:rsidRPr="00AF079A">
              <w:t>Etape</w:t>
            </w:r>
          </w:p>
        </w:tc>
        <w:tc>
          <w:tcPr>
            <w:tcW w:w="7649" w:type="dxa"/>
          </w:tcPr>
          <w:p w:rsidR="00C750B1" w:rsidRPr="00AF079A" w:rsidRDefault="00C750B1" w:rsidP="00FA132F">
            <w:r>
              <w:t>Description</w:t>
            </w:r>
          </w:p>
        </w:tc>
      </w:tr>
      <w:tr w:rsidR="00C750B1" w:rsidRPr="00AF079A" w:rsidTr="00FA132F">
        <w:tc>
          <w:tcPr>
            <w:tcW w:w="1413" w:type="dxa"/>
          </w:tcPr>
          <w:p w:rsidR="00C750B1" w:rsidRPr="00AF079A" w:rsidRDefault="00C750B1" w:rsidP="00FA132F">
            <w:r>
              <w:t>1</w:t>
            </w:r>
          </w:p>
        </w:tc>
        <w:tc>
          <w:tcPr>
            <w:tcW w:w="7649" w:type="dxa"/>
          </w:tcPr>
          <w:p w:rsidR="00C750B1" w:rsidRPr="00AF079A" w:rsidRDefault="00C750B1" w:rsidP="00FA132F">
            <w:r>
              <w:t>Lancement de l’interface de démonstration.</w:t>
            </w:r>
          </w:p>
        </w:tc>
      </w:tr>
      <w:tr w:rsidR="00C750B1" w:rsidRPr="00AF079A" w:rsidTr="00FA132F">
        <w:tc>
          <w:tcPr>
            <w:tcW w:w="1413" w:type="dxa"/>
          </w:tcPr>
          <w:p w:rsidR="00C750B1" w:rsidRDefault="00C750B1" w:rsidP="00FA132F">
            <w:r>
              <w:t>2</w:t>
            </w:r>
          </w:p>
        </w:tc>
        <w:tc>
          <w:tcPr>
            <w:tcW w:w="7649" w:type="dxa"/>
          </w:tcPr>
          <w:p w:rsidR="00C750B1" w:rsidRDefault="00C750B1" w:rsidP="00FA132F">
            <w:r>
              <w:t>Bouton -&gt; Crée</w:t>
            </w:r>
            <w:r w:rsidR="007F4D56">
              <w:t>r</w:t>
            </w:r>
            <w:r>
              <w:t xml:space="preserve"> un utilisateur.</w:t>
            </w:r>
          </w:p>
        </w:tc>
      </w:tr>
      <w:tr w:rsidR="00C750B1" w:rsidRPr="00AF079A" w:rsidTr="00FA132F">
        <w:tc>
          <w:tcPr>
            <w:tcW w:w="1413" w:type="dxa"/>
          </w:tcPr>
          <w:p w:rsidR="00C750B1" w:rsidRDefault="00C750B1" w:rsidP="00FA132F">
            <w:r>
              <w:t>3</w:t>
            </w:r>
          </w:p>
        </w:tc>
        <w:tc>
          <w:tcPr>
            <w:tcW w:w="7649" w:type="dxa"/>
          </w:tcPr>
          <w:p w:rsidR="00C750B1" w:rsidRDefault="00C750B1" w:rsidP="00FA132F">
            <w:r>
              <w:t>Vérification manuel dans la base de données.</w:t>
            </w:r>
          </w:p>
        </w:tc>
      </w:tr>
      <w:tr w:rsidR="00C750B1" w:rsidRPr="00AF079A" w:rsidTr="00FA132F">
        <w:tc>
          <w:tcPr>
            <w:tcW w:w="1413" w:type="dxa"/>
          </w:tcPr>
          <w:p w:rsidR="00C750B1" w:rsidRDefault="00C750B1" w:rsidP="00FA132F">
            <w:r>
              <w:t>4</w:t>
            </w:r>
          </w:p>
        </w:tc>
        <w:tc>
          <w:tcPr>
            <w:tcW w:w="7649" w:type="dxa"/>
          </w:tcPr>
          <w:p w:rsidR="00C750B1" w:rsidRDefault="00C750B1" w:rsidP="00FA132F">
            <w:r>
              <w:t xml:space="preserve">Bouton -&gt; </w:t>
            </w:r>
            <w:r w:rsidR="00A73B6A" w:rsidRPr="00A73B6A">
              <w:t>Associer le mail a un pseudo</w:t>
            </w:r>
            <w:r w:rsidR="00A73B6A">
              <w:t>.</w:t>
            </w:r>
          </w:p>
        </w:tc>
      </w:tr>
      <w:tr w:rsidR="00C750B1" w:rsidRPr="00AF079A" w:rsidTr="00FA132F">
        <w:tc>
          <w:tcPr>
            <w:tcW w:w="1413" w:type="dxa"/>
          </w:tcPr>
          <w:p w:rsidR="00C750B1" w:rsidRDefault="00C750B1" w:rsidP="00FA132F">
            <w:r>
              <w:t>5</w:t>
            </w:r>
          </w:p>
        </w:tc>
        <w:tc>
          <w:tcPr>
            <w:tcW w:w="7649" w:type="dxa"/>
          </w:tcPr>
          <w:p w:rsidR="00C750B1" w:rsidRDefault="00C750B1" w:rsidP="00FA132F">
            <w:r>
              <w:t>Vérification manuel dans la base de données.</w:t>
            </w:r>
          </w:p>
        </w:tc>
      </w:tr>
      <w:tr w:rsidR="00C750B1" w:rsidRPr="00AF079A" w:rsidTr="00FA132F">
        <w:tc>
          <w:tcPr>
            <w:tcW w:w="1413" w:type="dxa"/>
          </w:tcPr>
          <w:p w:rsidR="00C750B1" w:rsidRDefault="00C750B1" w:rsidP="00FA132F">
            <w:r>
              <w:t>6</w:t>
            </w:r>
          </w:p>
        </w:tc>
        <w:tc>
          <w:tcPr>
            <w:tcW w:w="7649" w:type="dxa"/>
          </w:tcPr>
          <w:p w:rsidR="00C750B1" w:rsidRDefault="00C750B1" w:rsidP="00FA132F">
            <w:r>
              <w:t>Bouton -&gt; Envoi du mail.</w:t>
            </w:r>
          </w:p>
        </w:tc>
      </w:tr>
      <w:tr w:rsidR="00C750B1" w:rsidRPr="00AF079A" w:rsidTr="00FA132F">
        <w:tc>
          <w:tcPr>
            <w:tcW w:w="1413" w:type="dxa"/>
          </w:tcPr>
          <w:p w:rsidR="00C750B1" w:rsidRDefault="00C750B1" w:rsidP="00FA132F">
            <w:r>
              <w:t>7</w:t>
            </w:r>
          </w:p>
        </w:tc>
        <w:tc>
          <w:tcPr>
            <w:tcW w:w="7649" w:type="dxa"/>
          </w:tcPr>
          <w:p w:rsidR="00C750B1" w:rsidRDefault="00C750B1" w:rsidP="00FA132F">
            <w:r>
              <w:t>Vérification manuel dans la boite mail.</w:t>
            </w:r>
          </w:p>
        </w:tc>
      </w:tr>
      <w:tr w:rsidR="00C750B1" w:rsidRPr="00AF079A" w:rsidTr="00FA132F">
        <w:tc>
          <w:tcPr>
            <w:tcW w:w="1413" w:type="dxa"/>
          </w:tcPr>
          <w:p w:rsidR="00C750B1" w:rsidRDefault="00C750B1" w:rsidP="00FA132F">
            <w:r>
              <w:t>8</w:t>
            </w:r>
          </w:p>
        </w:tc>
        <w:tc>
          <w:tcPr>
            <w:tcW w:w="7649" w:type="dxa"/>
          </w:tcPr>
          <w:p w:rsidR="00C750B1" w:rsidRDefault="00C750B1" w:rsidP="00FA132F">
            <w:r>
              <w:t>Bouton -&gt; Supprimer l’utilisateur.</w:t>
            </w:r>
          </w:p>
        </w:tc>
      </w:tr>
      <w:tr w:rsidR="00C750B1" w:rsidRPr="00AF079A" w:rsidTr="00FA132F">
        <w:tc>
          <w:tcPr>
            <w:tcW w:w="1413" w:type="dxa"/>
          </w:tcPr>
          <w:p w:rsidR="00C750B1" w:rsidRDefault="00C750B1" w:rsidP="00FA132F">
            <w:r>
              <w:t>9</w:t>
            </w:r>
          </w:p>
        </w:tc>
        <w:tc>
          <w:tcPr>
            <w:tcW w:w="7649" w:type="dxa"/>
          </w:tcPr>
          <w:p w:rsidR="00C750B1" w:rsidRDefault="00C750B1" w:rsidP="00FA132F">
            <w:r>
              <w:t>Vérification manuel dans la base de données.</w:t>
            </w:r>
          </w:p>
        </w:tc>
      </w:tr>
    </w:tbl>
    <w:p w:rsidR="00C750B1" w:rsidRDefault="00C750B1" w:rsidP="00EA6E82"/>
    <w:p w:rsidR="00A73B6A" w:rsidRDefault="00A73B6A">
      <w:pPr>
        <w:spacing w:after="0" w:line="240" w:lineRule="auto"/>
      </w:pPr>
      <w:r>
        <w:br w:type="page"/>
      </w:r>
    </w:p>
    <w:p w:rsidR="00A73B6A" w:rsidRDefault="00A73B6A" w:rsidP="00A73B6A">
      <w:pPr>
        <w:pStyle w:val="Titre1"/>
      </w:pPr>
      <w:r>
        <w:lastRenderedPageBreak/>
        <w:t>3 – Validation du mail :</w:t>
      </w:r>
    </w:p>
    <w:p w:rsidR="00A73B6A" w:rsidRDefault="00A73B6A" w:rsidP="00A73B6A">
      <w:pPr>
        <w:pStyle w:val="Titre3"/>
      </w:pPr>
      <w:r>
        <w:t>Nécessaire :</w:t>
      </w:r>
    </w:p>
    <w:p w:rsidR="00A73B6A" w:rsidRPr="00AF079A" w:rsidRDefault="00A73B6A" w:rsidP="00A73B6A">
      <w:r>
        <w:tab/>
        <w:t>Pc avec connexion internet.</w:t>
      </w:r>
      <w:r>
        <w:br/>
      </w:r>
      <w:r>
        <w:tab/>
        <w:t>Google Chrome.</w:t>
      </w:r>
      <w:r>
        <w:br/>
      </w:r>
      <w:r>
        <w:tab/>
        <w:t>XAMPP.</w:t>
      </w:r>
      <w:r>
        <w:br/>
      </w:r>
      <w:r>
        <w:tab/>
        <w:t>NetBeans.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A73B6A" w:rsidRPr="00AF079A" w:rsidTr="00FA132F">
        <w:trPr>
          <w:trHeight w:val="70"/>
        </w:trPr>
        <w:tc>
          <w:tcPr>
            <w:tcW w:w="1413" w:type="dxa"/>
          </w:tcPr>
          <w:p w:rsidR="00A73B6A" w:rsidRPr="00AF079A" w:rsidRDefault="00A73B6A" w:rsidP="00FA132F">
            <w:r w:rsidRPr="00AF079A">
              <w:t>Etape</w:t>
            </w:r>
          </w:p>
        </w:tc>
        <w:tc>
          <w:tcPr>
            <w:tcW w:w="7649" w:type="dxa"/>
          </w:tcPr>
          <w:p w:rsidR="00A73B6A" w:rsidRPr="00AF079A" w:rsidRDefault="00A73B6A" w:rsidP="00FA132F">
            <w:r>
              <w:t>Description</w:t>
            </w:r>
          </w:p>
        </w:tc>
      </w:tr>
      <w:tr w:rsidR="00A73B6A" w:rsidRPr="00AF079A" w:rsidTr="00FA132F">
        <w:tc>
          <w:tcPr>
            <w:tcW w:w="1413" w:type="dxa"/>
          </w:tcPr>
          <w:p w:rsidR="00A73B6A" w:rsidRPr="00AF079A" w:rsidRDefault="00A73B6A" w:rsidP="00FA132F">
            <w:r>
              <w:t>1</w:t>
            </w:r>
          </w:p>
        </w:tc>
        <w:tc>
          <w:tcPr>
            <w:tcW w:w="7649" w:type="dxa"/>
          </w:tcPr>
          <w:p w:rsidR="00A73B6A" w:rsidRPr="00AF079A" w:rsidRDefault="00A73B6A" w:rsidP="00FA132F">
            <w:r>
              <w:t>Lancement de l’interface de démonstration.</w:t>
            </w:r>
          </w:p>
        </w:tc>
      </w:tr>
      <w:tr w:rsidR="00A73B6A" w:rsidRPr="00AF079A" w:rsidTr="00FA132F">
        <w:tc>
          <w:tcPr>
            <w:tcW w:w="1413" w:type="dxa"/>
          </w:tcPr>
          <w:p w:rsidR="00A73B6A" w:rsidRDefault="00A73B6A" w:rsidP="00FA132F">
            <w:r>
              <w:t>2</w:t>
            </w:r>
          </w:p>
        </w:tc>
        <w:tc>
          <w:tcPr>
            <w:tcW w:w="7649" w:type="dxa"/>
          </w:tcPr>
          <w:p w:rsidR="00A73B6A" w:rsidRDefault="00A73B6A" w:rsidP="00A73B6A">
            <w:r>
              <w:t>Bouton -&gt; Générer une clé de validation.</w:t>
            </w:r>
          </w:p>
        </w:tc>
      </w:tr>
      <w:tr w:rsidR="00A73B6A" w:rsidRPr="00AF079A" w:rsidTr="00FA132F">
        <w:tc>
          <w:tcPr>
            <w:tcW w:w="1413" w:type="dxa"/>
          </w:tcPr>
          <w:p w:rsidR="00A73B6A" w:rsidRDefault="00A73B6A" w:rsidP="00FA132F">
            <w:r>
              <w:t>3</w:t>
            </w:r>
          </w:p>
        </w:tc>
        <w:tc>
          <w:tcPr>
            <w:tcW w:w="7649" w:type="dxa"/>
          </w:tcPr>
          <w:p w:rsidR="00A73B6A" w:rsidRDefault="00A73B6A" w:rsidP="00FA132F">
            <w:r>
              <w:t>Bouton -&gt; Créer un utilisateur</w:t>
            </w:r>
          </w:p>
        </w:tc>
      </w:tr>
      <w:tr w:rsidR="00A73B6A" w:rsidRPr="00AF079A" w:rsidTr="00FA132F">
        <w:tc>
          <w:tcPr>
            <w:tcW w:w="1413" w:type="dxa"/>
          </w:tcPr>
          <w:p w:rsidR="00A73B6A" w:rsidRDefault="00A73B6A" w:rsidP="00FA132F">
            <w:r>
              <w:t>4</w:t>
            </w:r>
          </w:p>
        </w:tc>
        <w:tc>
          <w:tcPr>
            <w:tcW w:w="7649" w:type="dxa"/>
          </w:tcPr>
          <w:p w:rsidR="00A73B6A" w:rsidRDefault="00A73B6A" w:rsidP="007F4D56">
            <w:r>
              <w:t xml:space="preserve">Bouton -&gt; </w:t>
            </w:r>
            <w:r w:rsidR="007F4D56">
              <w:t>Envoyer le mail de validation</w:t>
            </w:r>
            <w:r>
              <w:t>.</w:t>
            </w:r>
          </w:p>
        </w:tc>
      </w:tr>
      <w:tr w:rsidR="00A73B6A" w:rsidRPr="00AF079A" w:rsidTr="00FA132F">
        <w:tc>
          <w:tcPr>
            <w:tcW w:w="1413" w:type="dxa"/>
          </w:tcPr>
          <w:p w:rsidR="00A73B6A" w:rsidRDefault="00A73B6A" w:rsidP="00FA132F">
            <w:r>
              <w:t>5</w:t>
            </w:r>
          </w:p>
        </w:tc>
        <w:tc>
          <w:tcPr>
            <w:tcW w:w="7649" w:type="dxa"/>
          </w:tcPr>
          <w:p w:rsidR="00A73B6A" w:rsidRDefault="007F4D56" w:rsidP="00FA132F">
            <w:r>
              <w:t xml:space="preserve">Validation du mail </w:t>
            </w:r>
          </w:p>
        </w:tc>
      </w:tr>
      <w:tr w:rsidR="00A73B6A" w:rsidRPr="00AF079A" w:rsidTr="00FA132F">
        <w:tc>
          <w:tcPr>
            <w:tcW w:w="1413" w:type="dxa"/>
          </w:tcPr>
          <w:p w:rsidR="00A73B6A" w:rsidRDefault="00A73B6A" w:rsidP="00FA132F">
            <w:r>
              <w:t>6</w:t>
            </w:r>
          </w:p>
        </w:tc>
        <w:tc>
          <w:tcPr>
            <w:tcW w:w="7649" w:type="dxa"/>
          </w:tcPr>
          <w:p w:rsidR="00A73B6A" w:rsidRDefault="00A73B6A" w:rsidP="00E14E71">
            <w:r>
              <w:t xml:space="preserve">Bouton -&gt; </w:t>
            </w:r>
            <w:r w:rsidR="00E14E71">
              <w:t>Tester la validité du compte</w:t>
            </w:r>
            <w:r>
              <w:t>.</w:t>
            </w:r>
          </w:p>
        </w:tc>
      </w:tr>
      <w:tr w:rsidR="00A73B6A" w:rsidRPr="00AF079A" w:rsidTr="00FA132F">
        <w:tc>
          <w:tcPr>
            <w:tcW w:w="1413" w:type="dxa"/>
          </w:tcPr>
          <w:p w:rsidR="00A73B6A" w:rsidRDefault="00A73B6A" w:rsidP="00FA132F">
            <w:r>
              <w:t>7</w:t>
            </w:r>
          </w:p>
        </w:tc>
        <w:tc>
          <w:tcPr>
            <w:tcW w:w="7649" w:type="dxa"/>
          </w:tcPr>
          <w:p w:rsidR="00A73B6A" w:rsidRDefault="00A73B6A" w:rsidP="00E14E71">
            <w:r>
              <w:t xml:space="preserve">Vérification manuel dans </w:t>
            </w:r>
            <w:r w:rsidR="00E14E71">
              <w:t>la base de données</w:t>
            </w:r>
            <w:r>
              <w:t>.</w:t>
            </w:r>
          </w:p>
        </w:tc>
      </w:tr>
      <w:tr w:rsidR="00A73B6A" w:rsidRPr="00AF079A" w:rsidTr="00FA132F">
        <w:tc>
          <w:tcPr>
            <w:tcW w:w="1413" w:type="dxa"/>
          </w:tcPr>
          <w:p w:rsidR="00A73B6A" w:rsidRDefault="00A73B6A" w:rsidP="00FA132F">
            <w:r>
              <w:t>8</w:t>
            </w:r>
          </w:p>
        </w:tc>
        <w:tc>
          <w:tcPr>
            <w:tcW w:w="7649" w:type="dxa"/>
          </w:tcPr>
          <w:p w:rsidR="00A73B6A" w:rsidRDefault="00A73B6A" w:rsidP="00FA132F">
            <w:r>
              <w:t>Bouton -&gt; Supprimer l’utilisateur.</w:t>
            </w:r>
          </w:p>
        </w:tc>
      </w:tr>
      <w:tr w:rsidR="00A73B6A" w:rsidRPr="00AF079A" w:rsidTr="00FA132F">
        <w:tc>
          <w:tcPr>
            <w:tcW w:w="1413" w:type="dxa"/>
          </w:tcPr>
          <w:p w:rsidR="00A73B6A" w:rsidRDefault="00A73B6A" w:rsidP="00FA132F">
            <w:r>
              <w:t>9</w:t>
            </w:r>
          </w:p>
        </w:tc>
        <w:tc>
          <w:tcPr>
            <w:tcW w:w="7649" w:type="dxa"/>
          </w:tcPr>
          <w:p w:rsidR="00A73B6A" w:rsidRDefault="00A73B6A" w:rsidP="00FA132F">
            <w:r>
              <w:t>Vérification manuel dans la base de données.</w:t>
            </w:r>
          </w:p>
        </w:tc>
      </w:tr>
    </w:tbl>
    <w:p w:rsidR="00A73B6A" w:rsidRPr="00AF079A" w:rsidRDefault="00A73B6A" w:rsidP="00A73B6A"/>
    <w:p w:rsidR="00CE32AE" w:rsidRDefault="00CE32AE">
      <w:pPr>
        <w:spacing w:after="0" w:line="240" w:lineRule="auto"/>
      </w:pPr>
      <w:r>
        <w:br w:type="page"/>
      </w:r>
    </w:p>
    <w:p w:rsidR="00CE32AE" w:rsidRDefault="00CE32AE" w:rsidP="00CE32AE">
      <w:pPr>
        <w:pStyle w:val="Titre1"/>
      </w:pPr>
      <w:r>
        <w:lastRenderedPageBreak/>
        <w:t>4 – Sauvegarde de la progression :</w:t>
      </w:r>
    </w:p>
    <w:p w:rsidR="00CE32AE" w:rsidRDefault="00CE32AE" w:rsidP="00CE32AE">
      <w:pPr>
        <w:pStyle w:val="Titre3"/>
      </w:pPr>
      <w:r>
        <w:t>Nécessaire :</w:t>
      </w:r>
    </w:p>
    <w:p w:rsidR="00CE32AE" w:rsidRPr="00AF079A" w:rsidRDefault="00CE32AE" w:rsidP="00CE32AE">
      <w:r>
        <w:tab/>
        <w:t>Pc avec connexion internet.</w:t>
      </w:r>
      <w:r>
        <w:br/>
      </w:r>
      <w:r>
        <w:tab/>
        <w:t>Google Chrome.</w:t>
      </w:r>
      <w:r>
        <w:br/>
      </w:r>
      <w:r>
        <w:tab/>
        <w:t>XAMPP.</w:t>
      </w:r>
      <w:r>
        <w:br/>
      </w:r>
      <w:r>
        <w:tab/>
        <w:t>NetBeans.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CE32AE" w:rsidRPr="00AF079A" w:rsidTr="00FA132F">
        <w:trPr>
          <w:trHeight w:val="70"/>
        </w:trPr>
        <w:tc>
          <w:tcPr>
            <w:tcW w:w="1413" w:type="dxa"/>
          </w:tcPr>
          <w:p w:rsidR="00CE32AE" w:rsidRPr="00AF079A" w:rsidRDefault="00CE32AE" w:rsidP="00FA132F">
            <w:r w:rsidRPr="00AF079A">
              <w:t>Etape</w:t>
            </w:r>
          </w:p>
        </w:tc>
        <w:tc>
          <w:tcPr>
            <w:tcW w:w="7649" w:type="dxa"/>
          </w:tcPr>
          <w:p w:rsidR="00CE32AE" w:rsidRPr="00AF079A" w:rsidRDefault="00CE32AE" w:rsidP="00FA132F">
            <w:r>
              <w:t>Description</w:t>
            </w:r>
          </w:p>
        </w:tc>
      </w:tr>
      <w:tr w:rsidR="00CE32AE" w:rsidRPr="00AF079A" w:rsidTr="00FA132F">
        <w:tc>
          <w:tcPr>
            <w:tcW w:w="1413" w:type="dxa"/>
          </w:tcPr>
          <w:p w:rsidR="00CE32AE" w:rsidRPr="00AF079A" w:rsidRDefault="00CE32AE" w:rsidP="00FA132F">
            <w:r>
              <w:t>1</w:t>
            </w:r>
          </w:p>
        </w:tc>
        <w:tc>
          <w:tcPr>
            <w:tcW w:w="7649" w:type="dxa"/>
          </w:tcPr>
          <w:p w:rsidR="00CE32AE" w:rsidRPr="00AF079A" w:rsidRDefault="00CE32AE" w:rsidP="00FA132F">
            <w:r>
              <w:t>Lancement de l’application</w:t>
            </w:r>
          </w:p>
        </w:tc>
      </w:tr>
      <w:tr w:rsidR="00CE32AE" w:rsidRPr="00AF079A" w:rsidTr="00FA132F">
        <w:tc>
          <w:tcPr>
            <w:tcW w:w="1413" w:type="dxa"/>
          </w:tcPr>
          <w:p w:rsidR="00CE32AE" w:rsidRDefault="00CE32AE" w:rsidP="00FA132F">
            <w:r>
              <w:t>2</w:t>
            </w:r>
          </w:p>
        </w:tc>
        <w:tc>
          <w:tcPr>
            <w:tcW w:w="7649" w:type="dxa"/>
          </w:tcPr>
          <w:p w:rsidR="00CE32AE" w:rsidRDefault="00CE32AE" w:rsidP="00FA132F">
            <w:r>
              <w:t>Se connecter avec le compte user1</w:t>
            </w:r>
          </w:p>
        </w:tc>
      </w:tr>
      <w:tr w:rsidR="00CE32AE" w:rsidRPr="00AF079A" w:rsidTr="00FA132F">
        <w:tc>
          <w:tcPr>
            <w:tcW w:w="1413" w:type="dxa"/>
          </w:tcPr>
          <w:p w:rsidR="00CE32AE" w:rsidRDefault="00CE32AE" w:rsidP="00FA132F">
            <w:r>
              <w:t>3</w:t>
            </w:r>
          </w:p>
        </w:tc>
        <w:tc>
          <w:tcPr>
            <w:tcW w:w="7649" w:type="dxa"/>
          </w:tcPr>
          <w:p w:rsidR="00CE32AE" w:rsidRDefault="002C7BB9" w:rsidP="00FA132F">
            <w:r>
              <w:t>Vérification manuel dans la base de données de l’image actuelle</w:t>
            </w:r>
          </w:p>
        </w:tc>
      </w:tr>
      <w:tr w:rsidR="00CE32AE" w:rsidRPr="00AF079A" w:rsidTr="00FA132F">
        <w:tc>
          <w:tcPr>
            <w:tcW w:w="1413" w:type="dxa"/>
          </w:tcPr>
          <w:p w:rsidR="00CE32AE" w:rsidRDefault="00CE32AE" w:rsidP="00FA132F">
            <w:r>
              <w:t>4</w:t>
            </w:r>
          </w:p>
        </w:tc>
        <w:tc>
          <w:tcPr>
            <w:tcW w:w="7649" w:type="dxa"/>
          </w:tcPr>
          <w:p w:rsidR="00CE32AE" w:rsidRDefault="002C7BB9" w:rsidP="00FA132F">
            <w:r>
              <w:t>Ouvrir la page « Images »</w:t>
            </w:r>
          </w:p>
        </w:tc>
      </w:tr>
      <w:tr w:rsidR="00CE32AE" w:rsidRPr="00AF079A" w:rsidTr="00FA132F">
        <w:tc>
          <w:tcPr>
            <w:tcW w:w="1413" w:type="dxa"/>
          </w:tcPr>
          <w:p w:rsidR="00CE32AE" w:rsidRDefault="00CE32AE" w:rsidP="00FA132F">
            <w:r>
              <w:t>5</w:t>
            </w:r>
          </w:p>
        </w:tc>
        <w:tc>
          <w:tcPr>
            <w:tcW w:w="7649" w:type="dxa"/>
          </w:tcPr>
          <w:p w:rsidR="00CE32AE" w:rsidRDefault="002C7BB9" w:rsidP="00FA132F">
            <w:r>
              <w:t>Vérification manuel de l’image</w:t>
            </w:r>
            <w:r w:rsidR="00CE32AE">
              <w:t xml:space="preserve"> </w:t>
            </w:r>
          </w:p>
        </w:tc>
      </w:tr>
      <w:tr w:rsidR="00CE32AE" w:rsidRPr="00AF079A" w:rsidTr="00FA132F">
        <w:tc>
          <w:tcPr>
            <w:tcW w:w="1413" w:type="dxa"/>
          </w:tcPr>
          <w:p w:rsidR="00CE32AE" w:rsidRDefault="00CE32AE" w:rsidP="00FA132F">
            <w:r>
              <w:t>6</w:t>
            </w:r>
          </w:p>
        </w:tc>
        <w:tc>
          <w:tcPr>
            <w:tcW w:w="7649" w:type="dxa"/>
          </w:tcPr>
          <w:p w:rsidR="00CE32AE" w:rsidRDefault="00CE32AE" w:rsidP="002C7BB9">
            <w:r>
              <w:t xml:space="preserve">Bouton -&gt; </w:t>
            </w:r>
            <w:r w:rsidR="002C7BB9">
              <w:t>Suivant</w:t>
            </w:r>
          </w:p>
        </w:tc>
      </w:tr>
      <w:tr w:rsidR="00CE32AE" w:rsidRPr="00AF079A" w:rsidTr="00FA132F">
        <w:tc>
          <w:tcPr>
            <w:tcW w:w="1413" w:type="dxa"/>
          </w:tcPr>
          <w:p w:rsidR="00CE32AE" w:rsidRDefault="00CE32AE" w:rsidP="00FA132F">
            <w:r>
              <w:t>7</w:t>
            </w:r>
          </w:p>
        </w:tc>
        <w:tc>
          <w:tcPr>
            <w:tcW w:w="7649" w:type="dxa"/>
          </w:tcPr>
          <w:p w:rsidR="00CE32AE" w:rsidRDefault="002C7BB9" w:rsidP="00FA132F">
            <w:r>
              <w:t>Vérification manuel dans la base de données de l’image actuelle</w:t>
            </w:r>
          </w:p>
        </w:tc>
      </w:tr>
    </w:tbl>
    <w:p w:rsidR="00CE32AE" w:rsidRPr="00AF079A" w:rsidRDefault="00CE32AE" w:rsidP="00CE32AE"/>
    <w:p w:rsidR="00FA132F" w:rsidRDefault="00FA132F">
      <w:pPr>
        <w:spacing w:after="0" w:line="240" w:lineRule="auto"/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:rsidR="00FA132F" w:rsidRDefault="00FA132F" w:rsidP="00FA132F">
      <w:pPr>
        <w:pStyle w:val="Titre1"/>
      </w:pPr>
      <w:r>
        <w:lastRenderedPageBreak/>
        <w:t>Démonstration boite noir :</w:t>
      </w:r>
    </w:p>
    <w:p w:rsidR="008D1061" w:rsidRDefault="008D1061" w:rsidP="008D1061">
      <w:pPr>
        <w:pStyle w:val="Titre1"/>
      </w:pPr>
      <w:r>
        <w:t>1 - Récupération du mot de passe :</w:t>
      </w:r>
    </w:p>
    <w:p w:rsidR="008D1061" w:rsidRDefault="008D1061" w:rsidP="008D1061">
      <w:pPr>
        <w:pStyle w:val="Titre3"/>
      </w:pPr>
      <w:r>
        <w:t>Nécessaire :</w:t>
      </w:r>
    </w:p>
    <w:p w:rsidR="008D1061" w:rsidRPr="00AF079A" w:rsidRDefault="008D1061" w:rsidP="008D1061">
      <w:r>
        <w:tab/>
        <w:t>Pc avec connexion internet.</w:t>
      </w:r>
      <w:r>
        <w:br/>
      </w:r>
      <w:r>
        <w:tab/>
        <w:t>Google Chrome.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8D1061" w:rsidRPr="00AF079A" w:rsidTr="00761A0C">
        <w:trPr>
          <w:trHeight w:val="70"/>
        </w:trPr>
        <w:tc>
          <w:tcPr>
            <w:tcW w:w="1413" w:type="dxa"/>
          </w:tcPr>
          <w:p w:rsidR="008D1061" w:rsidRPr="00AF079A" w:rsidRDefault="008D1061" w:rsidP="00761A0C">
            <w:r w:rsidRPr="00AF079A">
              <w:t>Etape</w:t>
            </w:r>
          </w:p>
        </w:tc>
        <w:tc>
          <w:tcPr>
            <w:tcW w:w="7649" w:type="dxa"/>
          </w:tcPr>
          <w:p w:rsidR="008D1061" w:rsidRPr="00AF079A" w:rsidRDefault="008D1061" w:rsidP="00761A0C">
            <w:r>
              <w:t>Description</w:t>
            </w:r>
          </w:p>
        </w:tc>
      </w:tr>
      <w:tr w:rsidR="008D1061" w:rsidRPr="00AF079A" w:rsidTr="00761A0C">
        <w:tc>
          <w:tcPr>
            <w:tcW w:w="1413" w:type="dxa"/>
          </w:tcPr>
          <w:p w:rsidR="008D1061" w:rsidRPr="00AF079A" w:rsidRDefault="008D1061" w:rsidP="00761A0C">
            <w:r>
              <w:t>1</w:t>
            </w:r>
          </w:p>
        </w:tc>
        <w:tc>
          <w:tcPr>
            <w:tcW w:w="7649" w:type="dxa"/>
          </w:tcPr>
          <w:p w:rsidR="008D1061" w:rsidRPr="00AF079A" w:rsidRDefault="008D1061" w:rsidP="00761A0C">
            <w:r>
              <w:t>Lancement du site</w:t>
            </w:r>
          </w:p>
        </w:tc>
      </w:tr>
      <w:tr w:rsidR="008D1061" w:rsidRPr="00AF079A" w:rsidTr="00761A0C">
        <w:tc>
          <w:tcPr>
            <w:tcW w:w="1413" w:type="dxa"/>
          </w:tcPr>
          <w:p w:rsidR="008D1061" w:rsidRDefault="008D1061" w:rsidP="00761A0C">
            <w:r>
              <w:t>2</w:t>
            </w:r>
          </w:p>
        </w:tc>
        <w:tc>
          <w:tcPr>
            <w:tcW w:w="7649" w:type="dxa"/>
          </w:tcPr>
          <w:p w:rsidR="008D1061" w:rsidRDefault="008D1061" w:rsidP="00761A0C">
            <w:r>
              <w:t>Bouton -&gt; Compte</w:t>
            </w:r>
          </w:p>
        </w:tc>
      </w:tr>
      <w:tr w:rsidR="008D1061" w:rsidRPr="00AF079A" w:rsidTr="00761A0C">
        <w:tc>
          <w:tcPr>
            <w:tcW w:w="1413" w:type="dxa"/>
          </w:tcPr>
          <w:p w:rsidR="008D1061" w:rsidRDefault="008D1061" w:rsidP="00761A0C">
            <w:r>
              <w:t>3</w:t>
            </w:r>
          </w:p>
        </w:tc>
        <w:tc>
          <w:tcPr>
            <w:tcW w:w="7649" w:type="dxa"/>
          </w:tcPr>
          <w:p w:rsidR="008D1061" w:rsidRDefault="008D1061" w:rsidP="00761A0C">
            <w:r>
              <w:t>Bouton-&gt; J’ai oublié mon mot  de passe !</w:t>
            </w:r>
          </w:p>
        </w:tc>
      </w:tr>
      <w:tr w:rsidR="008D1061" w:rsidRPr="00AF079A" w:rsidTr="00761A0C">
        <w:tc>
          <w:tcPr>
            <w:tcW w:w="1413" w:type="dxa"/>
          </w:tcPr>
          <w:p w:rsidR="008D1061" w:rsidRDefault="008D1061" w:rsidP="00761A0C">
            <w:r>
              <w:t>4</w:t>
            </w:r>
          </w:p>
        </w:tc>
        <w:tc>
          <w:tcPr>
            <w:tcW w:w="7649" w:type="dxa"/>
          </w:tcPr>
          <w:p w:rsidR="008D1061" w:rsidRDefault="008D1061" w:rsidP="00257F2B">
            <w:r>
              <w:t xml:space="preserve">Rentrer le pseudo : </w:t>
            </w:r>
            <w:proofErr w:type="spellStart"/>
            <w:r w:rsidR="00257F2B">
              <w:t>admin</w:t>
            </w:r>
            <w:proofErr w:type="spellEnd"/>
          </w:p>
        </w:tc>
      </w:tr>
      <w:tr w:rsidR="008D1061" w:rsidRPr="00AF079A" w:rsidTr="00761A0C">
        <w:tc>
          <w:tcPr>
            <w:tcW w:w="1413" w:type="dxa"/>
          </w:tcPr>
          <w:p w:rsidR="008D1061" w:rsidRDefault="008D1061" w:rsidP="00761A0C">
            <w:r>
              <w:t>5</w:t>
            </w:r>
          </w:p>
        </w:tc>
        <w:tc>
          <w:tcPr>
            <w:tcW w:w="7649" w:type="dxa"/>
          </w:tcPr>
          <w:p w:rsidR="008D1061" w:rsidRDefault="008D1061" w:rsidP="00761A0C">
            <w:r>
              <w:t>Bouton -&gt; Envoyer</w:t>
            </w:r>
          </w:p>
        </w:tc>
      </w:tr>
      <w:tr w:rsidR="008D1061" w:rsidRPr="00AF079A" w:rsidTr="00761A0C">
        <w:tc>
          <w:tcPr>
            <w:tcW w:w="1413" w:type="dxa"/>
          </w:tcPr>
          <w:p w:rsidR="008D1061" w:rsidRDefault="008D1061" w:rsidP="00761A0C">
            <w:r>
              <w:t>6</w:t>
            </w:r>
          </w:p>
        </w:tc>
        <w:tc>
          <w:tcPr>
            <w:tcW w:w="7649" w:type="dxa"/>
          </w:tcPr>
          <w:p w:rsidR="008D1061" w:rsidRDefault="008D1061" w:rsidP="00761A0C">
            <w:r>
              <w:t>Vérification manuel dans la boite mail.</w:t>
            </w:r>
          </w:p>
        </w:tc>
      </w:tr>
      <w:tr w:rsidR="008D1061" w:rsidRPr="00AF079A" w:rsidTr="00761A0C">
        <w:tc>
          <w:tcPr>
            <w:tcW w:w="1413" w:type="dxa"/>
          </w:tcPr>
          <w:p w:rsidR="008D1061" w:rsidRDefault="008D1061" w:rsidP="00761A0C">
            <w:r>
              <w:t>7</w:t>
            </w:r>
          </w:p>
        </w:tc>
        <w:tc>
          <w:tcPr>
            <w:tcW w:w="7649" w:type="dxa"/>
          </w:tcPr>
          <w:p w:rsidR="008D1061" w:rsidRDefault="008D1061" w:rsidP="00257F2B">
            <w:pPr>
              <w:ind w:left="708" w:hanging="708"/>
            </w:pPr>
            <w:r>
              <w:t xml:space="preserve">Test de </w:t>
            </w:r>
            <w:r w:rsidR="00257F2B">
              <w:t>connexion</w:t>
            </w:r>
          </w:p>
        </w:tc>
      </w:tr>
    </w:tbl>
    <w:p w:rsidR="00A73B6A" w:rsidRDefault="00A73B6A" w:rsidP="00EA6E82"/>
    <w:p w:rsidR="00257F2B" w:rsidRDefault="00257F2B" w:rsidP="00257F2B">
      <w:pPr>
        <w:pStyle w:val="Titre1"/>
      </w:pPr>
      <w:r>
        <w:t>2 - Récupération du pseudo :</w:t>
      </w:r>
    </w:p>
    <w:p w:rsidR="00257F2B" w:rsidRDefault="00257F2B" w:rsidP="00257F2B">
      <w:pPr>
        <w:pStyle w:val="Titre3"/>
      </w:pPr>
      <w:r>
        <w:t>Nécessaire :</w:t>
      </w:r>
    </w:p>
    <w:p w:rsidR="00257F2B" w:rsidRPr="00AF079A" w:rsidRDefault="00257F2B" w:rsidP="00257F2B">
      <w:r>
        <w:tab/>
        <w:t>Pc avec connexion internet.</w:t>
      </w:r>
      <w:r>
        <w:br/>
      </w:r>
      <w:r>
        <w:tab/>
        <w:t>Google Chrome.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257F2B" w:rsidRPr="00AF079A" w:rsidTr="00761A0C">
        <w:trPr>
          <w:trHeight w:val="70"/>
        </w:trPr>
        <w:tc>
          <w:tcPr>
            <w:tcW w:w="1413" w:type="dxa"/>
          </w:tcPr>
          <w:p w:rsidR="00257F2B" w:rsidRPr="00AF079A" w:rsidRDefault="00257F2B" w:rsidP="00761A0C">
            <w:r w:rsidRPr="00AF079A">
              <w:t>Etape</w:t>
            </w:r>
          </w:p>
        </w:tc>
        <w:tc>
          <w:tcPr>
            <w:tcW w:w="7649" w:type="dxa"/>
          </w:tcPr>
          <w:p w:rsidR="00257F2B" w:rsidRPr="00AF079A" w:rsidRDefault="00257F2B" w:rsidP="00761A0C">
            <w:r>
              <w:t>Description</w:t>
            </w:r>
          </w:p>
        </w:tc>
      </w:tr>
      <w:tr w:rsidR="00257F2B" w:rsidRPr="00AF079A" w:rsidTr="00761A0C">
        <w:tc>
          <w:tcPr>
            <w:tcW w:w="1413" w:type="dxa"/>
          </w:tcPr>
          <w:p w:rsidR="00257F2B" w:rsidRPr="00AF079A" w:rsidRDefault="00257F2B" w:rsidP="00761A0C">
            <w:r>
              <w:t>1</w:t>
            </w:r>
          </w:p>
        </w:tc>
        <w:tc>
          <w:tcPr>
            <w:tcW w:w="7649" w:type="dxa"/>
          </w:tcPr>
          <w:p w:rsidR="00257F2B" w:rsidRPr="00AF079A" w:rsidRDefault="00257F2B" w:rsidP="00761A0C">
            <w:r>
              <w:t>Lancement du site</w:t>
            </w:r>
          </w:p>
        </w:tc>
      </w:tr>
      <w:tr w:rsidR="00257F2B" w:rsidRPr="00AF079A" w:rsidTr="00761A0C">
        <w:tc>
          <w:tcPr>
            <w:tcW w:w="1413" w:type="dxa"/>
          </w:tcPr>
          <w:p w:rsidR="00257F2B" w:rsidRDefault="00257F2B" w:rsidP="00761A0C">
            <w:r>
              <w:t>2</w:t>
            </w:r>
          </w:p>
        </w:tc>
        <w:tc>
          <w:tcPr>
            <w:tcW w:w="7649" w:type="dxa"/>
          </w:tcPr>
          <w:p w:rsidR="00257F2B" w:rsidRDefault="00257F2B" w:rsidP="00761A0C">
            <w:r>
              <w:t>Bouton -&gt; Compte</w:t>
            </w:r>
          </w:p>
        </w:tc>
      </w:tr>
      <w:tr w:rsidR="00257F2B" w:rsidRPr="00AF079A" w:rsidTr="00761A0C">
        <w:tc>
          <w:tcPr>
            <w:tcW w:w="1413" w:type="dxa"/>
          </w:tcPr>
          <w:p w:rsidR="00257F2B" w:rsidRDefault="00257F2B" w:rsidP="00761A0C">
            <w:r>
              <w:t>3</w:t>
            </w:r>
          </w:p>
        </w:tc>
        <w:tc>
          <w:tcPr>
            <w:tcW w:w="7649" w:type="dxa"/>
          </w:tcPr>
          <w:p w:rsidR="00257F2B" w:rsidRDefault="00257F2B" w:rsidP="00257F2B">
            <w:r>
              <w:t xml:space="preserve">Bouton-&gt; J’ai oublié mon </w:t>
            </w:r>
            <w:r>
              <w:t>pseudo !</w:t>
            </w:r>
          </w:p>
        </w:tc>
      </w:tr>
      <w:tr w:rsidR="00257F2B" w:rsidRPr="00AF079A" w:rsidTr="00761A0C">
        <w:tc>
          <w:tcPr>
            <w:tcW w:w="1413" w:type="dxa"/>
          </w:tcPr>
          <w:p w:rsidR="00257F2B" w:rsidRDefault="00257F2B" w:rsidP="00761A0C">
            <w:r>
              <w:t>4</w:t>
            </w:r>
          </w:p>
        </w:tc>
        <w:tc>
          <w:tcPr>
            <w:tcW w:w="7649" w:type="dxa"/>
          </w:tcPr>
          <w:p w:rsidR="00257F2B" w:rsidRDefault="00257F2B" w:rsidP="00257F2B">
            <w:r>
              <w:t xml:space="preserve">Rentrer le </w:t>
            </w:r>
            <w:r>
              <w:t>mail : glouke@gmail.com</w:t>
            </w:r>
          </w:p>
        </w:tc>
      </w:tr>
      <w:tr w:rsidR="00257F2B" w:rsidRPr="00AF079A" w:rsidTr="00761A0C">
        <w:tc>
          <w:tcPr>
            <w:tcW w:w="1413" w:type="dxa"/>
          </w:tcPr>
          <w:p w:rsidR="00257F2B" w:rsidRDefault="00257F2B" w:rsidP="00761A0C">
            <w:r>
              <w:t>5</w:t>
            </w:r>
          </w:p>
        </w:tc>
        <w:tc>
          <w:tcPr>
            <w:tcW w:w="7649" w:type="dxa"/>
          </w:tcPr>
          <w:p w:rsidR="00257F2B" w:rsidRDefault="00257F2B" w:rsidP="00761A0C">
            <w:r>
              <w:t>Bouton -&gt; Envoyer</w:t>
            </w:r>
          </w:p>
        </w:tc>
      </w:tr>
      <w:tr w:rsidR="00257F2B" w:rsidRPr="00AF079A" w:rsidTr="00761A0C">
        <w:tc>
          <w:tcPr>
            <w:tcW w:w="1413" w:type="dxa"/>
          </w:tcPr>
          <w:p w:rsidR="00257F2B" w:rsidRDefault="00257F2B" w:rsidP="00761A0C">
            <w:r>
              <w:t>6</w:t>
            </w:r>
          </w:p>
        </w:tc>
        <w:tc>
          <w:tcPr>
            <w:tcW w:w="7649" w:type="dxa"/>
          </w:tcPr>
          <w:p w:rsidR="00257F2B" w:rsidRDefault="00257F2B" w:rsidP="00761A0C">
            <w:r>
              <w:t>Vérification manuel dans la boite mail.</w:t>
            </w:r>
          </w:p>
        </w:tc>
      </w:tr>
      <w:tr w:rsidR="00257F2B" w:rsidRPr="00AF079A" w:rsidTr="00761A0C">
        <w:tc>
          <w:tcPr>
            <w:tcW w:w="1413" w:type="dxa"/>
          </w:tcPr>
          <w:p w:rsidR="00257F2B" w:rsidRDefault="00257F2B" w:rsidP="00761A0C">
            <w:r>
              <w:t>7</w:t>
            </w:r>
          </w:p>
        </w:tc>
        <w:tc>
          <w:tcPr>
            <w:tcW w:w="7649" w:type="dxa"/>
          </w:tcPr>
          <w:p w:rsidR="00257F2B" w:rsidRDefault="00257F2B" w:rsidP="00761A0C">
            <w:pPr>
              <w:ind w:left="708" w:hanging="708"/>
            </w:pPr>
            <w:r>
              <w:t xml:space="preserve">Test de </w:t>
            </w:r>
            <w:r>
              <w:t>connexion</w:t>
            </w:r>
          </w:p>
        </w:tc>
      </w:tr>
    </w:tbl>
    <w:p w:rsidR="00257F2B" w:rsidRDefault="00257F2B" w:rsidP="00257F2B">
      <w:pPr>
        <w:pStyle w:val="Titre1"/>
      </w:pPr>
      <w:r>
        <w:lastRenderedPageBreak/>
        <w:t>3 – Validation du mail :</w:t>
      </w:r>
    </w:p>
    <w:p w:rsidR="00257F2B" w:rsidRDefault="00257F2B" w:rsidP="00257F2B">
      <w:pPr>
        <w:pStyle w:val="Titre3"/>
      </w:pPr>
      <w:r>
        <w:t>Nécessaire :</w:t>
      </w:r>
    </w:p>
    <w:p w:rsidR="00257F2B" w:rsidRPr="00AF079A" w:rsidRDefault="00257F2B" w:rsidP="00257F2B">
      <w:r>
        <w:tab/>
        <w:t>Pc avec connexion internet.</w:t>
      </w:r>
      <w:r>
        <w:br/>
      </w:r>
      <w:r>
        <w:tab/>
        <w:t>Google Chrome.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257F2B" w:rsidRPr="00AF079A" w:rsidTr="00761A0C">
        <w:trPr>
          <w:trHeight w:val="70"/>
        </w:trPr>
        <w:tc>
          <w:tcPr>
            <w:tcW w:w="1413" w:type="dxa"/>
          </w:tcPr>
          <w:p w:rsidR="00257F2B" w:rsidRPr="00AF079A" w:rsidRDefault="00257F2B" w:rsidP="00761A0C">
            <w:r w:rsidRPr="00AF079A">
              <w:t>Etape</w:t>
            </w:r>
          </w:p>
        </w:tc>
        <w:tc>
          <w:tcPr>
            <w:tcW w:w="7649" w:type="dxa"/>
          </w:tcPr>
          <w:p w:rsidR="00257F2B" w:rsidRPr="00AF079A" w:rsidRDefault="00257F2B" w:rsidP="00761A0C">
            <w:r>
              <w:t>Description</w:t>
            </w:r>
          </w:p>
        </w:tc>
      </w:tr>
      <w:tr w:rsidR="00257F2B" w:rsidRPr="00AF079A" w:rsidTr="00761A0C">
        <w:tc>
          <w:tcPr>
            <w:tcW w:w="1413" w:type="dxa"/>
          </w:tcPr>
          <w:p w:rsidR="00257F2B" w:rsidRPr="00AF079A" w:rsidRDefault="00257F2B" w:rsidP="00761A0C">
            <w:r>
              <w:t>1</w:t>
            </w:r>
          </w:p>
        </w:tc>
        <w:tc>
          <w:tcPr>
            <w:tcW w:w="7649" w:type="dxa"/>
          </w:tcPr>
          <w:p w:rsidR="00257F2B" w:rsidRPr="00AF079A" w:rsidRDefault="00257F2B" w:rsidP="00761A0C">
            <w:r>
              <w:t>Lancement du site</w:t>
            </w:r>
          </w:p>
        </w:tc>
      </w:tr>
      <w:tr w:rsidR="00257F2B" w:rsidRPr="00AF079A" w:rsidTr="00761A0C">
        <w:tc>
          <w:tcPr>
            <w:tcW w:w="1413" w:type="dxa"/>
          </w:tcPr>
          <w:p w:rsidR="00257F2B" w:rsidRDefault="00257F2B" w:rsidP="00761A0C">
            <w:r>
              <w:t>2</w:t>
            </w:r>
          </w:p>
        </w:tc>
        <w:tc>
          <w:tcPr>
            <w:tcW w:w="7649" w:type="dxa"/>
          </w:tcPr>
          <w:p w:rsidR="00257F2B" w:rsidRDefault="00257F2B" w:rsidP="00761A0C">
            <w:r>
              <w:t>Bouton -&gt; Compte</w:t>
            </w:r>
          </w:p>
        </w:tc>
      </w:tr>
      <w:tr w:rsidR="00257F2B" w:rsidRPr="00AF079A" w:rsidTr="00761A0C">
        <w:tc>
          <w:tcPr>
            <w:tcW w:w="1413" w:type="dxa"/>
          </w:tcPr>
          <w:p w:rsidR="00257F2B" w:rsidRDefault="00257F2B" w:rsidP="00761A0C">
            <w:r>
              <w:t>3</w:t>
            </w:r>
          </w:p>
        </w:tc>
        <w:tc>
          <w:tcPr>
            <w:tcW w:w="7649" w:type="dxa"/>
          </w:tcPr>
          <w:p w:rsidR="00257F2B" w:rsidRDefault="00257F2B" w:rsidP="00257F2B">
            <w:r>
              <w:t xml:space="preserve">Bouton-&gt; </w:t>
            </w:r>
            <w:r>
              <w:t xml:space="preserve">Pas de compte, faire le </w:t>
            </w:r>
            <w:proofErr w:type="spellStart"/>
            <w:r>
              <w:t>tuto</w:t>
            </w:r>
            <w:proofErr w:type="spellEnd"/>
            <w:r>
              <w:t> !</w:t>
            </w:r>
          </w:p>
        </w:tc>
      </w:tr>
      <w:tr w:rsidR="00257F2B" w:rsidRPr="00AF079A" w:rsidTr="00761A0C">
        <w:tc>
          <w:tcPr>
            <w:tcW w:w="1413" w:type="dxa"/>
          </w:tcPr>
          <w:p w:rsidR="00257F2B" w:rsidRDefault="00257F2B" w:rsidP="00761A0C">
            <w:r>
              <w:t>4</w:t>
            </w:r>
          </w:p>
        </w:tc>
        <w:tc>
          <w:tcPr>
            <w:tcW w:w="7649" w:type="dxa"/>
          </w:tcPr>
          <w:p w:rsidR="00257F2B" w:rsidRDefault="00257F2B" w:rsidP="00761A0C">
            <w:r>
              <w:t xml:space="preserve">S’inscrire </w:t>
            </w:r>
          </w:p>
        </w:tc>
      </w:tr>
      <w:tr w:rsidR="00257F2B" w:rsidRPr="00AF079A" w:rsidTr="00761A0C">
        <w:tc>
          <w:tcPr>
            <w:tcW w:w="1413" w:type="dxa"/>
          </w:tcPr>
          <w:p w:rsidR="00257F2B" w:rsidRDefault="00257F2B" w:rsidP="00761A0C">
            <w:r>
              <w:t>5</w:t>
            </w:r>
          </w:p>
        </w:tc>
        <w:tc>
          <w:tcPr>
            <w:tcW w:w="7649" w:type="dxa"/>
          </w:tcPr>
          <w:p w:rsidR="00257F2B" w:rsidRDefault="00257F2B" w:rsidP="00761A0C">
            <w:r>
              <w:t>Vérification manuel dans la boite mail.</w:t>
            </w:r>
          </w:p>
        </w:tc>
      </w:tr>
      <w:tr w:rsidR="00257F2B" w:rsidRPr="00AF079A" w:rsidTr="00761A0C">
        <w:tc>
          <w:tcPr>
            <w:tcW w:w="1413" w:type="dxa"/>
          </w:tcPr>
          <w:p w:rsidR="00257F2B" w:rsidRDefault="00257F2B" w:rsidP="00761A0C">
            <w:r>
              <w:t>6</w:t>
            </w:r>
          </w:p>
        </w:tc>
        <w:tc>
          <w:tcPr>
            <w:tcW w:w="7649" w:type="dxa"/>
          </w:tcPr>
          <w:p w:rsidR="00257F2B" w:rsidRDefault="00257F2B" w:rsidP="00761A0C">
            <w:pPr>
              <w:ind w:left="708" w:hanging="708"/>
            </w:pPr>
            <w:r>
              <w:t>Test de connexion</w:t>
            </w:r>
          </w:p>
        </w:tc>
      </w:tr>
    </w:tbl>
    <w:p w:rsidR="00257F2B" w:rsidRDefault="00257F2B" w:rsidP="00EA6E82"/>
    <w:p w:rsidR="00257F2B" w:rsidRDefault="00257F2B" w:rsidP="00257F2B">
      <w:pPr>
        <w:pStyle w:val="Titre1"/>
      </w:pPr>
      <w:r>
        <w:t>4 – Sauvegarde de la progression :</w:t>
      </w:r>
    </w:p>
    <w:p w:rsidR="00257F2B" w:rsidRDefault="00257F2B" w:rsidP="00257F2B">
      <w:pPr>
        <w:pStyle w:val="Titre3"/>
      </w:pPr>
      <w:r>
        <w:t>Nécessaire :</w:t>
      </w:r>
    </w:p>
    <w:p w:rsidR="00257F2B" w:rsidRPr="00AF079A" w:rsidRDefault="00257F2B" w:rsidP="00257F2B">
      <w:r>
        <w:tab/>
        <w:t>Pc avec connexion internet.</w:t>
      </w:r>
      <w:r>
        <w:br/>
      </w:r>
      <w:r>
        <w:tab/>
        <w:t>Google Chrome.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257F2B" w:rsidRPr="00AF079A" w:rsidTr="00761A0C">
        <w:trPr>
          <w:trHeight w:val="70"/>
        </w:trPr>
        <w:tc>
          <w:tcPr>
            <w:tcW w:w="1413" w:type="dxa"/>
          </w:tcPr>
          <w:p w:rsidR="00257F2B" w:rsidRPr="00AF079A" w:rsidRDefault="00257F2B" w:rsidP="00761A0C">
            <w:r w:rsidRPr="00AF079A">
              <w:t>Etape</w:t>
            </w:r>
          </w:p>
        </w:tc>
        <w:tc>
          <w:tcPr>
            <w:tcW w:w="7649" w:type="dxa"/>
          </w:tcPr>
          <w:p w:rsidR="00257F2B" w:rsidRPr="00AF079A" w:rsidRDefault="00257F2B" w:rsidP="00761A0C">
            <w:r>
              <w:t>Description</w:t>
            </w:r>
          </w:p>
        </w:tc>
      </w:tr>
      <w:tr w:rsidR="00257F2B" w:rsidRPr="00AF079A" w:rsidTr="00761A0C">
        <w:tc>
          <w:tcPr>
            <w:tcW w:w="1413" w:type="dxa"/>
          </w:tcPr>
          <w:p w:rsidR="00257F2B" w:rsidRPr="00AF079A" w:rsidRDefault="00257F2B" w:rsidP="00761A0C">
            <w:r>
              <w:t>1</w:t>
            </w:r>
          </w:p>
        </w:tc>
        <w:tc>
          <w:tcPr>
            <w:tcW w:w="7649" w:type="dxa"/>
          </w:tcPr>
          <w:p w:rsidR="00257F2B" w:rsidRPr="00AF079A" w:rsidRDefault="00257F2B" w:rsidP="00761A0C">
            <w:r>
              <w:t>Lancement du site</w:t>
            </w:r>
          </w:p>
        </w:tc>
      </w:tr>
      <w:tr w:rsidR="00257F2B" w:rsidRPr="00AF079A" w:rsidTr="00761A0C">
        <w:tc>
          <w:tcPr>
            <w:tcW w:w="1413" w:type="dxa"/>
          </w:tcPr>
          <w:p w:rsidR="00257F2B" w:rsidRDefault="00257F2B" w:rsidP="00761A0C">
            <w:r>
              <w:t>2</w:t>
            </w:r>
          </w:p>
        </w:tc>
        <w:tc>
          <w:tcPr>
            <w:tcW w:w="7649" w:type="dxa"/>
          </w:tcPr>
          <w:p w:rsidR="00257F2B" w:rsidRDefault="00257F2B" w:rsidP="00761A0C">
            <w:r>
              <w:t>Bouton -&gt; Compte</w:t>
            </w:r>
          </w:p>
        </w:tc>
      </w:tr>
      <w:tr w:rsidR="00257F2B" w:rsidRPr="00AF079A" w:rsidTr="00761A0C">
        <w:tc>
          <w:tcPr>
            <w:tcW w:w="1413" w:type="dxa"/>
          </w:tcPr>
          <w:p w:rsidR="00257F2B" w:rsidRDefault="00257F2B" w:rsidP="00761A0C">
            <w:r>
              <w:t>3</w:t>
            </w:r>
          </w:p>
        </w:tc>
        <w:tc>
          <w:tcPr>
            <w:tcW w:w="7649" w:type="dxa"/>
          </w:tcPr>
          <w:p w:rsidR="00257F2B" w:rsidRDefault="00257F2B" w:rsidP="00761A0C">
            <w:r>
              <w:t>Se connecter</w:t>
            </w:r>
          </w:p>
        </w:tc>
      </w:tr>
      <w:tr w:rsidR="00257F2B" w:rsidRPr="00AF079A" w:rsidTr="00761A0C">
        <w:tc>
          <w:tcPr>
            <w:tcW w:w="1413" w:type="dxa"/>
          </w:tcPr>
          <w:p w:rsidR="00257F2B" w:rsidRDefault="00257F2B" w:rsidP="00761A0C">
            <w:r>
              <w:t>4</w:t>
            </w:r>
          </w:p>
        </w:tc>
        <w:tc>
          <w:tcPr>
            <w:tcW w:w="7649" w:type="dxa"/>
          </w:tcPr>
          <w:p w:rsidR="00257F2B" w:rsidRDefault="00257F2B" w:rsidP="00761A0C">
            <w:r>
              <w:t>Bouton -&gt; Images</w:t>
            </w:r>
          </w:p>
        </w:tc>
      </w:tr>
      <w:tr w:rsidR="00257F2B" w:rsidRPr="00AF079A" w:rsidTr="00761A0C">
        <w:tc>
          <w:tcPr>
            <w:tcW w:w="1413" w:type="dxa"/>
          </w:tcPr>
          <w:p w:rsidR="00257F2B" w:rsidRDefault="00257F2B" w:rsidP="00761A0C">
            <w:r>
              <w:t>5</w:t>
            </w:r>
          </w:p>
        </w:tc>
        <w:tc>
          <w:tcPr>
            <w:tcW w:w="7649" w:type="dxa"/>
          </w:tcPr>
          <w:p w:rsidR="00257F2B" w:rsidRDefault="00257F2B" w:rsidP="00761A0C">
            <w:r>
              <w:t>Bouton -&gt; Suivant</w:t>
            </w:r>
          </w:p>
        </w:tc>
      </w:tr>
      <w:tr w:rsidR="00257F2B" w:rsidRPr="00AF079A" w:rsidTr="00761A0C">
        <w:tc>
          <w:tcPr>
            <w:tcW w:w="1413" w:type="dxa"/>
          </w:tcPr>
          <w:p w:rsidR="00257F2B" w:rsidRDefault="00257F2B" w:rsidP="00761A0C">
            <w:r>
              <w:t>6</w:t>
            </w:r>
          </w:p>
        </w:tc>
        <w:tc>
          <w:tcPr>
            <w:tcW w:w="7649" w:type="dxa"/>
          </w:tcPr>
          <w:p w:rsidR="00257F2B" w:rsidRDefault="00257F2B" w:rsidP="00761A0C">
            <w:pPr>
              <w:ind w:left="708" w:hanging="708"/>
            </w:pPr>
            <w:r>
              <w:t>Déconnexion</w:t>
            </w:r>
          </w:p>
        </w:tc>
      </w:tr>
      <w:tr w:rsidR="00257F2B" w:rsidRPr="00AF079A" w:rsidTr="00761A0C">
        <w:tc>
          <w:tcPr>
            <w:tcW w:w="1413" w:type="dxa"/>
          </w:tcPr>
          <w:p w:rsidR="00257F2B" w:rsidRDefault="00257F2B" w:rsidP="00761A0C">
            <w:r>
              <w:t>7</w:t>
            </w:r>
          </w:p>
        </w:tc>
        <w:tc>
          <w:tcPr>
            <w:tcW w:w="7649" w:type="dxa"/>
          </w:tcPr>
          <w:p w:rsidR="00257F2B" w:rsidRDefault="00257F2B" w:rsidP="00761A0C">
            <w:pPr>
              <w:ind w:left="708" w:hanging="708"/>
            </w:pPr>
            <w:r>
              <w:t>Reconnexion</w:t>
            </w:r>
          </w:p>
        </w:tc>
      </w:tr>
      <w:tr w:rsidR="00257F2B" w:rsidRPr="00AF079A" w:rsidTr="00761A0C">
        <w:tc>
          <w:tcPr>
            <w:tcW w:w="1413" w:type="dxa"/>
          </w:tcPr>
          <w:p w:rsidR="00257F2B" w:rsidRDefault="00257F2B" w:rsidP="00761A0C">
            <w:r>
              <w:t>8</w:t>
            </w:r>
          </w:p>
        </w:tc>
        <w:tc>
          <w:tcPr>
            <w:tcW w:w="7649" w:type="dxa"/>
          </w:tcPr>
          <w:p w:rsidR="00257F2B" w:rsidRDefault="00257F2B" w:rsidP="00761A0C">
            <w:pPr>
              <w:ind w:left="708" w:hanging="708"/>
            </w:pPr>
            <w:r>
              <w:t>Vérification de la progression</w:t>
            </w:r>
            <w:bookmarkStart w:id="0" w:name="_GoBack"/>
            <w:bookmarkEnd w:id="0"/>
          </w:p>
        </w:tc>
      </w:tr>
    </w:tbl>
    <w:p w:rsidR="00257F2B" w:rsidRPr="00AF079A" w:rsidRDefault="00257F2B" w:rsidP="00EA6E82"/>
    <w:sectPr w:rsidR="00257F2B" w:rsidRPr="00AF079A" w:rsidSect="00946E9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6D4" w:rsidRDefault="003966D4" w:rsidP="005349E4">
      <w:pPr>
        <w:spacing w:after="0" w:line="240" w:lineRule="auto"/>
      </w:pPr>
      <w:r>
        <w:separator/>
      </w:r>
    </w:p>
  </w:endnote>
  <w:endnote w:type="continuationSeparator" w:id="0">
    <w:p w:rsidR="003966D4" w:rsidRDefault="003966D4" w:rsidP="00534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32F" w:rsidRPr="00703EDE" w:rsidRDefault="00FA132F" w:rsidP="00165902">
    <w:pPr>
      <w:pStyle w:val="Pieddepage"/>
      <w:pBdr>
        <w:top w:val="thinThickSmallGap" w:sz="24" w:space="1" w:color="622423" w:themeColor="accent2" w:themeShade="7F"/>
      </w:pBdr>
      <w:tabs>
        <w:tab w:val="clear" w:pos="4536"/>
        <w:tab w:val="left" w:pos="4253"/>
      </w:tabs>
      <w:jc w:val="center"/>
    </w:pPr>
    <w:r>
      <w:rPr>
        <w:rFonts w:asciiTheme="majorHAnsi" w:hAnsiTheme="majorHAnsi"/>
      </w:rPr>
      <w:t>Plan de démonstration</w:t>
    </w:r>
    <w:r>
      <w:rPr>
        <w:rFonts w:asciiTheme="majorHAnsi" w:hAnsiTheme="majorHAnsi"/>
      </w:rPr>
      <w:tab/>
      <w:t>BLANCHON</w:t>
    </w:r>
    <w:r>
      <w:rPr>
        <w:rFonts w:asciiTheme="majorHAnsi" w:hAnsiTheme="majorHAnsi"/>
      </w:rPr>
      <w:tab/>
    </w:r>
    <w:r w:rsidRPr="00703EDE">
      <w:rPr>
        <w:rFonts w:asciiTheme="majorHAnsi" w:hAnsiTheme="majorHAnsi"/>
      </w:rPr>
      <w:t xml:space="preserve">Page </w:t>
    </w:r>
    <w:r>
      <w:fldChar w:fldCharType="begin"/>
    </w:r>
    <w:r w:rsidRPr="00703EDE">
      <w:instrText xml:space="preserve"> PAGE   \* MERGEFORMAT </w:instrText>
    </w:r>
    <w:r>
      <w:fldChar w:fldCharType="separate"/>
    </w:r>
    <w:r w:rsidR="00257F2B" w:rsidRPr="00257F2B">
      <w:rPr>
        <w:rFonts w:asciiTheme="majorHAnsi" w:hAnsiTheme="majorHAnsi"/>
        <w:noProof/>
      </w:rPr>
      <w:t>6</w:t>
    </w:r>
    <w:r>
      <w:fldChar w:fldCharType="end"/>
    </w:r>
  </w:p>
  <w:p w:rsidR="00FA132F" w:rsidRPr="00703EDE" w:rsidRDefault="00FA132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6D4" w:rsidRDefault="003966D4" w:rsidP="005349E4">
      <w:pPr>
        <w:spacing w:after="0" w:line="240" w:lineRule="auto"/>
      </w:pPr>
      <w:r>
        <w:separator/>
      </w:r>
    </w:p>
  </w:footnote>
  <w:footnote w:type="continuationSeparator" w:id="0">
    <w:p w:rsidR="003966D4" w:rsidRDefault="003966D4" w:rsidP="00534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32F" w:rsidRPr="005349E4" w:rsidRDefault="00FA132F" w:rsidP="005349E4">
    <w:pPr>
      <w:pStyle w:val="En-tte"/>
      <w:jc w:val="right"/>
    </w:pPr>
    <w:r>
      <w:t>BTS IRIS LIVH Colomiers</w:t>
    </w:r>
    <w:r>
      <w:tab/>
    </w:r>
    <w:r>
      <w:tab/>
      <w:t>Discovery</w:t>
    </w:r>
    <w:r>
      <w:br/>
      <w:t>09/06/2016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5595E"/>
    <w:multiLevelType w:val="hybridMultilevel"/>
    <w:tmpl w:val="42D8A6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14603"/>
    <w:multiLevelType w:val="hybridMultilevel"/>
    <w:tmpl w:val="51941F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37C72"/>
    <w:multiLevelType w:val="hybridMultilevel"/>
    <w:tmpl w:val="01CAEF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A1E22"/>
    <w:multiLevelType w:val="hybridMultilevel"/>
    <w:tmpl w:val="6F6C1F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FE4F56"/>
    <w:multiLevelType w:val="hybridMultilevel"/>
    <w:tmpl w:val="A894B1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EC2417"/>
    <w:multiLevelType w:val="hybridMultilevel"/>
    <w:tmpl w:val="7FC667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595228"/>
    <w:multiLevelType w:val="hybridMultilevel"/>
    <w:tmpl w:val="35624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074929"/>
    <w:multiLevelType w:val="hybridMultilevel"/>
    <w:tmpl w:val="E7D6C0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61"/>
    <w:rsid w:val="00046879"/>
    <w:rsid w:val="00090B21"/>
    <w:rsid w:val="000C443A"/>
    <w:rsid w:val="000E6C31"/>
    <w:rsid w:val="000F1F84"/>
    <w:rsid w:val="0014785D"/>
    <w:rsid w:val="00150524"/>
    <w:rsid w:val="00154998"/>
    <w:rsid w:val="00165902"/>
    <w:rsid w:val="002300ED"/>
    <w:rsid w:val="00257F2B"/>
    <w:rsid w:val="002705F8"/>
    <w:rsid w:val="002C5875"/>
    <w:rsid w:val="002C7BB9"/>
    <w:rsid w:val="002D2B72"/>
    <w:rsid w:val="002E1C6E"/>
    <w:rsid w:val="00315696"/>
    <w:rsid w:val="003368C0"/>
    <w:rsid w:val="00386EB2"/>
    <w:rsid w:val="003966D4"/>
    <w:rsid w:val="003B418F"/>
    <w:rsid w:val="005349E4"/>
    <w:rsid w:val="00545E46"/>
    <w:rsid w:val="00546B1D"/>
    <w:rsid w:val="00587ACC"/>
    <w:rsid w:val="00594206"/>
    <w:rsid w:val="00595E8C"/>
    <w:rsid w:val="005E024D"/>
    <w:rsid w:val="00626EAB"/>
    <w:rsid w:val="006D5897"/>
    <w:rsid w:val="006D5A9A"/>
    <w:rsid w:val="006F3BD0"/>
    <w:rsid w:val="00703EDE"/>
    <w:rsid w:val="00724ACE"/>
    <w:rsid w:val="00751259"/>
    <w:rsid w:val="007C1E33"/>
    <w:rsid w:val="007E17E8"/>
    <w:rsid w:val="007E4084"/>
    <w:rsid w:val="007F4D56"/>
    <w:rsid w:val="00800D6B"/>
    <w:rsid w:val="0080354C"/>
    <w:rsid w:val="00841F05"/>
    <w:rsid w:val="00854436"/>
    <w:rsid w:val="0088388E"/>
    <w:rsid w:val="008B02CA"/>
    <w:rsid w:val="008D1061"/>
    <w:rsid w:val="008E1C2A"/>
    <w:rsid w:val="008F6B3E"/>
    <w:rsid w:val="00945FC5"/>
    <w:rsid w:val="00946E9D"/>
    <w:rsid w:val="00965AE9"/>
    <w:rsid w:val="00A30F96"/>
    <w:rsid w:val="00A73B6A"/>
    <w:rsid w:val="00AF079A"/>
    <w:rsid w:val="00B07D1A"/>
    <w:rsid w:val="00B1221B"/>
    <w:rsid w:val="00B32116"/>
    <w:rsid w:val="00B83A86"/>
    <w:rsid w:val="00BA5F9D"/>
    <w:rsid w:val="00C634FE"/>
    <w:rsid w:val="00C750B1"/>
    <w:rsid w:val="00CB4AFA"/>
    <w:rsid w:val="00CE32AE"/>
    <w:rsid w:val="00D04F48"/>
    <w:rsid w:val="00D93D63"/>
    <w:rsid w:val="00DC7D8E"/>
    <w:rsid w:val="00E14E71"/>
    <w:rsid w:val="00E77A8A"/>
    <w:rsid w:val="00EA4161"/>
    <w:rsid w:val="00EA6E82"/>
    <w:rsid w:val="00ED68D3"/>
    <w:rsid w:val="00EF3E1C"/>
    <w:rsid w:val="00FA132F"/>
    <w:rsid w:val="00FC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9344B105-5FF7-491D-9A2F-F8B0CD59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ACE"/>
    <w:pPr>
      <w:spacing w:after="200" w:line="276" w:lineRule="auto"/>
    </w:pPr>
    <w:rPr>
      <w:sz w:val="22"/>
      <w:szCs w:val="22"/>
      <w:lang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24AC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4AC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24ACE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4AC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4ACE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4ACE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4ACE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4ACE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4ACE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24ACE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4AC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724AC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4ACE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24AC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4AC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4ACE"/>
    <w:rPr>
      <w:b/>
      <w:bCs/>
      <w:i/>
      <w:iCs/>
      <w:color w:val="4F81BD"/>
    </w:rPr>
  </w:style>
  <w:style w:type="character" w:customStyle="1" w:styleId="Titre2Car">
    <w:name w:val="Titre 2 Car"/>
    <w:basedOn w:val="Policepardfaut"/>
    <w:link w:val="Titre2"/>
    <w:uiPriority w:val="9"/>
    <w:semiHidden/>
    <w:rsid w:val="00724AC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24ACE"/>
    <w:rPr>
      <w:rFonts w:ascii="Cambria" w:eastAsia="Times New Roman" w:hAnsi="Cambria" w:cs="Times New Roman"/>
      <w:b/>
      <w:bCs/>
      <w:color w:val="4F81BD"/>
    </w:rPr>
  </w:style>
  <w:style w:type="character" w:customStyle="1" w:styleId="Titre4Car">
    <w:name w:val="Titre 4 Car"/>
    <w:basedOn w:val="Policepardfaut"/>
    <w:link w:val="Titre4"/>
    <w:uiPriority w:val="9"/>
    <w:rsid w:val="00724ACE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itre5Car">
    <w:name w:val="Titre 5 Car"/>
    <w:basedOn w:val="Policepardfaut"/>
    <w:link w:val="Titre5"/>
    <w:uiPriority w:val="9"/>
    <w:rsid w:val="00724ACE"/>
    <w:rPr>
      <w:rFonts w:ascii="Cambria" w:eastAsia="Times New Roman" w:hAnsi="Cambria" w:cs="Times New Roman"/>
      <w:color w:val="243F60"/>
    </w:rPr>
  </w:style>
  <w:style w:type="character" w:customStyle="1" w:styleId="Titre6Car">
    <w:name w:val="Titre 6 Car"/>
    <w:basedOn w:val="Policepardfaut"/>
    <w:link w:val="Titre6"/>
    <w:uiPriority w:val="9"/>
    <w:rsid w:val="00724ACE"/>
    <w:rPr>
      <w:rFonts w:ascii="Cambria" w:eastAsia="Times New Roman" w:hAnsi="Cambria" w:cs="Times New Roman"/>
      <w:i/>
      <w:iCs/>
      <w:color w:val="243F60"/>
    </w:rPr>
  </w:style>
  <w:style w:type="character" w:customStyle="1" w:styleId="Titre7Car">
    <w:name w:val="Titre 7 Car"/>
    <w:basedOn w:val="Policepardfaut"/>
    <w:link w:val="Titre7"/>
    <w:uiPriority w:val="9"/>
    <w:rsid w:val="00724ACE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basedOn w:val="Policepardfaut"/>
    <w:link w:val="Titre8"/>
    <w:uiPriority w:val="9"/>
    <w:rsid w:val="00724AC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724AC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4ACE"/>
    <w:pPr>
      <w:spacing w:line="240" w:lineRule="auto"/>
    </w:pPr>
    <w:rPr>
      <w:b/>
      <w:bCs/>
      <w:color w:val="4F81BD"/>
      <w:sz w:val="18"/>
      <w:szCs w:val="18"/>
    </w:rPr>
  </w:style>
  <w:style w:type="character" w:styleId="lev">
    <w:name w:val="Strong"/>
    <w:basedOn w:val="Policepardfaut"/>
    <w:uiPriority w:val="22"/>
    <w:qFormat/>
    <w:rsid w:val="00724ACE"/>
    <w:rPr>
      <w:b/>
      <w:bCs/>
    </w:rPr>
  </w:style>
  <w:style w:type="character" w:styleId="Accentuation">
    <w:name w:val="Emphasis"/>
    <w:basedOn w:val="Policepardfaut"/>
    <w:uiPriority w:val="20"/>
    <w:qFormat/>
    <w:rsid w:val="00724ACE"/>
    <w:rPr>
      <w:i/>
      <w:iCs/>
    </w:rPr>
  </w:style>
  <w:style w:type="paragraph" w:styleId="Sansinterligne">
    <w:name w:val="No Spacing"/>
    <w:uiPriority w:val="1"/>
    <w:qFormat/>
    <w:rsid w:val="00724ACE"/>
    <w:rPr>
      <w:sz w:val="22"/>
      <w:szCs w:val="22"/>
      <w:lang w:val="en-US" w:eastAsia="en-US" w:bidi="en-US"/>
    </w:rPr>
  </w:style>
  <w:style w:type="paragraph" w:styleId="Paragraphedeliste">
    <w:name w:val="List Paragraph"/>
    <w:basedOn w:val="Normal"/>
    <w:uiPriority w:val="34"/>
    <w:qFormat/>
    <w:rsid w:val="00724ACE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24ACE"/>
    <w:rPr>
      <w:i/>
      <w:iCs/>
      <w:color w:val="000000"/>
    </w:rPr>
  </w:style>
  <w:style w:type="character" w:customStyle="1" w:styleId="CitationCar">
    <w:name w:val="Citation Car"/>
    <w:basedOn w:val="Policepardfaut"/>
    <w:link w:val="Citation"/>
    <w:uiPriority w:val="29"/>
    <w:rsid w:val="00724ACE"/>
    <w:rPr>
      <w:i/>
      <w:iCs/>
      <w:color w:val="000000"/>
    </w:rPr>
  </w:style>
  <w:style w:type="character" w:styleId="Emphaseple">
    <w:name w:val="Subtle Emphasis"/>
    <w:basedOn w:val="Policepardfaut"/>
    <w:uiPriority w:val="19"/>
    <w:qFormat/>
    <w:rsid w:val="00724ACE"/>
    <w:rPr>
      <w:i/>
      <w:iCs/>
      <w:color w:val="808080"/>
    </w:rPr>
  </w:style>
  <w:style w:type="character" w:styleId="Emphaseintense">
    <w:name w:val="Intense Emphasis"/>
    <w:basedOn w:val="Policepardfaut"/>
    <w:uiPriority w:val="21"/>
    <w:qFormat/>
    <w:rsid w:val="00724ACE"/>
    <w:rPr>
      <w:b/>
      <w:bCs/>
      <w:i/>
      <w:iCs/>
      <w:color w:val="4F81BD"/>
    </w:rPr>
  </w:style>
  <w:style w:type="character" w:styleId="Rfrenceple">
    <w:name w:val="Subtle Reference"/>
    <w:basedOn w:val="Policepardfaut"/>
    <w:uiPriority w:val="31"/>
    <w:qFormat/>
    <w:rsid w:val="00724ACE"/>
    <w:rPr>
      <w:smallCaps/>
      <w:color w:val="C0504D"/>
      <w:u w:val="single"/>
    </w:rPr>
  </w:style>
  <w:style w:type="character" w:styleId="Rfrenceintense">
    <w:name w:val="Intense Reference"/>
    <w:basedOn w:val="Policepardfaut"/>
    <w:uiPriority w:val="32"/>
    <w:qFormat/>
    <w:rsid w:val="00724ACE"/>
    <w:rPr>
      <w:b/>
      <w:bCs/>
      <w:smallCaps/>
      <w:color w:val="C0504D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724ACE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24ACE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C2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2E88"/>
    <w:rPr>
      <w:rFonts w:ascii="Tahoma" w:hAnsi="Tahoma" w:cs="Tahoma"/>
      <w:sz w:val="16"/>
      <w:szCs w:val="16"/>
      <w:lang w:val="en-US" w:eastAsia="en-US" w:bidi="en-US"/>
    </w:rPr>
  </w:style>
  <w:style w:type="paragraph" w:styleId="En-tte">
    <w:name w:val="header"/>
    <w:basedOn w:val="Normal"/>
    <w:link w:val="En-tteCar"/>
    <w:unhideWhenUsed/>
    <w:rsid w:val="005349E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349E4"/>
    <w:rPr>
      <w:sz w:val="22"/>
      <w:szCs w:val="22"/>
      <w:lang w:val="en-US" w:eastAsia="en-US" w:bidi="en-US"/>
    </w:rPr>
  </w:style>
  <w:style w:type="paragraph" w:styleId="Pieddepage">
    <w:name w:val="footer"/>
    <w:basedOn w:val="Normal"/>
    <w:link w:val="PieddepageCar"/>
    <w:uiPriority w:val="99"/>
    <w:unhideWhenUsed/>
    <w:rsid w:val="005349E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349E4"/>
    <w:rPr>
      <w:sz w:val="22"/>
      <w:szCs w:val="22"/>
      <w:lang w:val="en-US" w:eastAsia="en-US" w:bidi="en-US"/>
    </w:rPr>
  </w:style>
  <w:style w:type="paragraph" w:styleId="Corpsdetexte">
    <w:name w:val="Body Text"/>
    <w:basedOn w:val="Normal"/>
    <w:link w:val="CorpsdetexteCar"/>
    <w:semiHidden/>
    <w:rsid w:val="006F3BD0"/>
    <w:pPr>
      <w:spacing w:after="0" w:line="240" w:lineRule="auto"/>
    </w:pPr>
    <w:rPr>
      <w:rFonts w:ascii="Times New Roman" w:hAnsi="Times New Roman"/>
      <w:noProof/>
      <w:sz w:val="24"/>
      <w:szCs w:val="20"/>
      <w:lang w:eastAsia="fr-FR" w:bidi="ar-SA"/>
    </w:rPr>
  </w:style>
  <w:style w:type="character" w:customStyle="1" w:styleId="CorpsdetexteCar">
    <w:name w:val="Corps de texte Car"/>
    <w:basedOn w:val="Policepardfaut"/>
    <w:link w:val="Corpsdetexte"/>
    <w:semiHidden/>
    <w:rsid w:val="006F3BD0"/>
    <w:rPr>
      <w:rFonts w:ascii="Times New Roman" w:hAnsi="Times New Roman"/>
      <w:noProof/>
      <w:sz w:val="24"/>
    </w:rPr>
  </w:style>
  <w:style w:type="paragraph" w:customStyle="1" w:styleId="Textetableau">
    <w:name w:val="Texte tableau"/>
    <w:basedOn w:val="Normal"/>
    <w:rsid w:val="006F3BD0"/>
    <w:pPr>
      <w:keepLines/>
      <w:spacing w:before="141" w:after="0" w:line="240" w:lineRule="auto"/>
      <w:jc w:val="right"/>
    </w:pPr>
    <w:rPr>
      <w:rFonts w:ascii="Times New Roman" w:hAnsi="Times New Roman"/>
      <w:noProof/>
      <w:sz w:val="24"/>
      <w:szCs w:val="20"/>
      <w:lang w:eastAsia="fr-FR" w:bidi="ar-SA"/>
    </w:rPr>
  </w:style>
  <w:style w:type="paragraph" w:customStyle="1" w:styleId="Textepardfaut">
    <w:name w:val="Texte par défaut"/>
    <w:basedOn w:val="Normal"/>
    <w:rsid w:val="006F3BD0"/>
    <w:pPr>
      <w:spacing w:after="0" w:line="240" w:lineRule="auto"/>
    </w:pPr>
    <w:rPr>
      <w:rFonts w:ascii="Times New Roman" w:hAnsi="Times New Roman"/>
      <w:noProof/>
      <w:sz w:val="24"/>
      <w:szCs w:val="20"/>
      <w:lang w:eastAsia="fr-FR" w:bidi="ar-SA"/>
    </w:rPr>
  </w:style>
  <w:style w:type="table" w:styleId="Grilledutableau">
    <w:name w:val="Table Grid"/>
    <w:basedOn w:val="TableauNormal"/>
    <w:uiPriority w:val="59"/>
    <w:rsid w:val="00D93D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nc\Documents\GitHub\snDiscovery\Ressources\Modeles%20de%20documents\ModelesWord\Test%20unitair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BFA6CA-C09E-4B21-A4BE-74A32B468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unitaire</Template>
  <TotalTime>594</TotalTime>
  <Pages>6</Pages>
  <Words>488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Company name placeholder</Company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 Dumas</dc:creator>
  <cp:lastModifiedBy>Enzo BLANCHON</cp:lastModifiedBy>
  <cp:revision>11</cp:revision>
  <dcterms:created xsi:type="dcterms:W3CDTF">2016-06-09T13:03:00Z</dcterms:created>
  <dcterms:modified xsi:type="dcterms:W3CDTF">2016-06-15T12:55:00Z</dcterms:modified>
</cp:coreProperties>
</file>