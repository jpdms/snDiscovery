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DE" w:rsidRDefault="00EA4161" w:rsidP="00703EDE">
      <w:pPr>
        <w:pStyle w:val="Titre"/>
        <w:rPr>
          <w:sz w:val="72"/>
        </w:rPr>
      </w:pPr>
      <w:r w:rsidRPr="00AF079A">
        <w:rPr>
          <w:sz w:val="72"/>
        </w:rPr>
        <w:t>Plan</w:t>
      </w:r>
      <w:r w:rsidR="00A30F96" w:rsidRPr="00AF079A">
        <w:rPr>
          <w:sz w:val="72"/>
        </w:rPr>
        <w:t xml:space="preserve"> </w:t>
      </w:r>
      <w:r w:rsidRPr="00AF079A">
        <w:rPr>
          <w:sz w:val="72"/>
        </w:rPr>
        <w:t xml:space="preserve">de </w:t>
      </w:r>
      <w:r w:rsidR="00594206" w:rsidRPr="00AF079A">
        <w:rPr>
          <w:sz w:val="72"/>
        </w:rPr>
        <w:t>démonstration</w:t>
      </w:r>
    </w:p>
    <w:p w:rsidR="0042109A" w:rsidRDefault="0042109A" w:rsidP="0042109A">
      <w:pPr>
        <w:pStyle w:val="Titre1"/>
      </w:pPr>
      <w:r>
        <w:t>Lancement du site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2109A" w:rsidRPr="00AF079A" w:rsidTr="00CF249B">
        <w:trPr>
          <w:trHeight w:val="70"/>
        </w:trPr>
        <w:tc>
          <w:tcPr>
            <w:tcW w:w="1413" w:type="dxa"/>
          </w:tcPr>
          <w:p w:rsidR="0042109A" w:rsidRPr="00AF079A" w:rsidRDefault="0042109A" w:rsidP="00CF249B">
            <w:r w:rsidRPr="00AF079A">
              <w:t>Etape</w:t>
            </w:r>
          </w:p>
        </w:tc>
        <w:tc>
          <w:tcPr>
            <w:tcW w:w="7649" w:type="dxa"/>
          </w:tcPr>
          <w:p w:rsidR="0042109A" w:rsidRPr="00AF079A" w:rsidRDefault="0042109A" w:rsidP="00CF249B">
            <w:r>
              <w:t>Description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Pr="00AF079A" w:rsidRDefault="0042109A" w:rsidP="00CF249B">
            <w:r>
              <w:t>1</w:t>
            </w:r>
          </w:p>
        </w:tc>
        <w:tc>
          <w:tcPr>
            <w:tcW w:w="7649" w:type="dxa"/>
          </w:tcPr>
          <w:p w:rsidR="0042109A" w:rsidRPr="00AF079A" w:rsidRDefault="0042109A" w:rsidP="00CF249B">
            <w:r>
              <w:t>Ouvrir XAMPP</w:t>
            </w:r>
          </w:p>
        </w:tc>
      </w:tr>
      <w:tr w:rsidR="0042109A" w:rsidTr="00CF249B">
        <w:tc>
          <w:tcPr>
            <w:tcW w:w="1413" w:type="dxa"/>
          </w:tcPr>
          <w:p w:rsidR="0042109A" w:rsidRDefault="0042109A" w:rsidP="00CF249B">
            <w:r>
              <w:t>2</w:t>
            </w:r>
          </w:p>
        </w:tc>
        <w:tc>
          <w:tcPr>
            <w:tcW w:w="7649" w:type="dxa"/>
          </w:tcPr>
          <w:p w:rsidR="0042109A" w:rsidRDefault="0042109A" w:rsidP="00CF249B">
            <w:r>
              <w:t>Lancer le serveur APACHE et MYSQL</w:t>
            </w:r>
          </w:p>
        </w:tc>
      </w:tr>
      <w:tr w:rsidR="0042109A" w:rsidTr="00CF249B">
        <w:tc>
          <w:tcPr>
            <w:tcW w:w="1413" w:type="dxa"/>
          </w:tcPr>
          <w:p w:rsidR="0042109A" w:rsidRDefault="0042109A" w:rsidP="00CF249B">
            <w:r>
              <w:t>3</w:t>
            </w:r>
          </w:p>
        </w:tc>
        <w:tc>
          <w:tcPr>
            <w:tcW w:w="7649" w:type="dxa"/>
          </w:tcPr>
          <w:p w:rsidR="0042109A" w:rsidRDefault="0042109A" w:rsidP="00CF249B">
            <w:r>
              <w:t>Ouvrir Netbeans</w:t>
            </w:r>
          </w:p>
        </w:tc>
      </w:tr>
      <w:tr w:rsidR="0042109A" w:rsidTr="00CF249B">
        <w:tc>
          <w:tcPr>
            <w:tcW w:w="1413" w:type="dxa"/>
          </w:tcPr>
          <w:p w:rsidR="0042109A" w:rsidRDefault="0042109A" w:rsidP="00CF249B">
            <w:r>
              <w:t>4</w:t>
            </w:r>
          </w:p>
        </w:tc>
        <w:tc>
          <w:tcPr>
            <w:tcW w:w="7649" w:type="dxa"/>
          </w:tcPr>
          <w:p w:rsidR="0042109A" w:rsidRDefault="0042109A" w:rsidP="00CF249B">
            <w:r>
              <w:t>Ouvrir le projet sndiscovery dans NetBeans</w:t>
            </w:r>
          </w:p>
        </w:tc>
      </w:tr>
      <w:tr w:rsidR="0042109A" w:rsidTr="00CF249B">
        <w:tc>
          <w:tcPr>
            <w:tcW w:w="1413" w:type="dxa"/>
          </w:tcPr>
          <w:p w:rsidR="0042109A" w:rsidRDefault="0042109A" w:rsidP="00CF249B">
            <w:r>
              <w:t>5</w:t>
            </w:r>
          </w:p>
        </w:tc>
        <w:tc>
          <w:tcPr>
            <w:tcW w:w="7649" w:type="dxa"/>
          </w:tcPr>
          <w:p w:rsidR="0042109A" w:rsidRDefault="0042109A" w:rsidP="00CF249B">
            <w:r>
              <w:t>Lancer le projet sndiscovery avec NetBeans</w:t>
            </w:r>
          </w:p>
        </w:tc>
      </w:tr>
    </w:tbl>
    <w:p w:rsidR="0042109A" w:rsidRDefault="0042109A" w:rsidP="0042109A">
      <w:pPr>
        <w:pStyle w:val="Titre1"/>
      </w:pPr>
      <w:r>
        <w:t xml:space="preserve">1 – </w:t>
      </w:r>
      <w:bookmarkStart w:id="0" w:name="_GoBack"/>
      <w:r>
        <w:t>Actualité</w:t>
      </w:r>
      <w:bookmarkEnd w:id="0"/>
      <w:r>
        <w:t> :</w:t>
      </w:r>
    </w:p>
    <w:p w:rsidR="0042109A" w:rsidRDefault="0042109A" w:rsidP="0042109A">
      <w:pPr>
        <w:pStyle w:val="Titre3"/>
      </w:pPr>
      <w:r>
        <w:t>Nécessaire :</w:t>
      </w:r>
    </w:p>
    <w:p w:rsidR="0042109A" w:rsidRPr="00AF079A" w:rsidRDefault="0042109A" w:rsidP="0042109A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2109A" w:rsidRPr="00AF079A" w:rsidTr="00CF249B">
        <w:trPr>
          <w:trHeight w:val="70"/>
        </w:trPr>
        <w:tc>
          <w:tcPr>
            <w:tcW w:w="1413" w:type="dxa"/>
          </w:tcPr>
          <w:p w:rsidR="0042109A" w:rsidRPr="00AF079A" w:rsidRDefault="0042109A" w:rsidP="00CF249B">
            <w:r w:rsidRPr="00AF079A">
              <w:t>Etape</w:t>
            </w:r>
          </w:p>
        </w:tc>
        <w:tc>
          <w:tcPr>
            <w:tcW w:w="7649" w:type="dxa"/>
          </w:tcPr>
          <w:p w:rsidR="0042109A" w:rsidRPr="00AF079A" w:rsidRDefault="0042109A" w:rsidP="00CF249B">
            <w:r>
              <w:t>Description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Pr="00AF079A" w:rsidRDefault="0042109A" w:rsidP="00CF249B">
            <w:r>
              <w:t>1</w:t>
            </w:r>
          </w:p>
        </w:tc>
        <w:tc>
          <w:tcPr>
            <w:tcW w:w="7649" w:type="dxa"/>
          </w:tcPr>
          <w:p w:rsidR="0042109A" w:rsidRPr="00AF079A" w:rsidRDefault="0042109A" w:rsidP="00CF249B">
            <w:r>
              <w:t>Lancement de l’interface de démonstration.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2</w:t>
            </w:r>
          </w:p>
        </w:tc>
        <w:tc>
          <w:tcPr>
            <w:tcW w:w="7649" w:type="dxa"/>
          </w:tcPr>
          <w:p w:rsidR="0042109A" w:rsidRDefault="0042109A" w:rsidP="00CF249B">
            <w:r>
              <w:t>Bouton -&gt; Ajouter une actualité.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3</w:t>
            </w:r>
          </w:p>
        </w:tc>
        <w:tc>
          <w:tcPr>
            <w:tcW w:w="7649" w:type="dxa"/>
          </w:tcPr>
          <w:p w:rsidR="0042109A" w:rsidRDefault="0042109A" w:rsidP="00CF249B">
            <w:r>
              <w:t>Vérification manuelle dans la base de données.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4</w:t>
            </w:r>
          </w:p>
        </w:tc>
        <w:tc>
          <w:tcPr>
            <w:tcW w:w="7649" w:type="dxa"/>
          </w:tcPr>
          <w:p w:rsidR="0042109A" w:rsidRDefault="0042109A" w:rsidP="00CF249B">
            <w:r>
              <w:t>Remplir l’ID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5</w:t>
            </w:r>
          </w:p>
        </w:tc>
        <w:tc>
          <w:tcPr>
            <w:tcW w:w="7649" w:type="dxa"/>
          </w:tcPr>
          <w:p w:rsidR="0042109A" w:rsidRDefault="0042109A" w:rsidP="00CF249B">
            <w:r>
              <w:t>Bouton -&gt; Modifier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6</w:t>
            </w:r>
          </w:p>
        </w:tc>
        <w:tc>
          <w:tcPr>
            <w:tcW w:w="7649" w:type="dxa"/>
          </w:tcPr>
          <w:p w:rsidR="0042109A" w:rsidRDefault="0042109A" w:rsidP="00CF249B">
            <w:r>
              <w:t>Vérification manuelle dans la base de données.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7</w:t>
            </w:r>
          </w:p>
        </w:tc>
        <w:tc>
          <w:tcPr>
            <w:tcW w:w="7649" w:type="dxa"/>
          </w:tcPr>
          <w:p w:rsidR="0042109A" w:rsidRDefault="0042109A" w:rsidP="00CF249B">
            <w:r>
              <w:t>Bouton -&gt; Supprimer</w:t>
            </w:r>
          </w:p>
        </w:tc>
      </w:tr>
    </w:tbl>
    <w:p w:rsidR="0042109A" w:rsidRDefault="0042109A" w:rsidP="00EA6E82"/>
    <w:p w:rsidR="0042109A" w:rsidRDefault="0042109A" w:rsidP="0042109A">
      <w:r>
        <w:br w:type="page"/>
      </w:r>
    </w:p>
    <w:p w:rsidR="0042109A" w:rsidRDefault="0042109A" w:rsidP="0042109A">
      <w:pPr>
        <w:pStyle w:val="Titre1"/>
      </w:pPr>
      <w:r>
        <w:lastRenderedPageBreak/>
        <w:t>2</w:t>
      </w:r>
      <w:r>
        <w:t xml:space="preserve"> – Actualité :</w:t>
      </w:r>
    </w:p>
    <w:p w:rsidR="0042109A" w:rsidRDefault="0042109A" w:rsidP="0042109A">
      <w:pPr>
        <w:pStyle w:val="Titre3"/>
      </w:pPr>
      <w:r>
        <w:t>Nécessaire :</w:t>
      </w:r>
    </w:p>
    <w:p w:rsidR="0042109A" w:rsidRPr="00AF079A" w:rsidRDefault="0042109A" w:rsidP="0042109A">
      <w:r>
        <w:tab/>
        <w:t>Pc avec connexion internet.</w:t>
      </w:r>
      <w:r>
        <w:br/>
      </w:r>
      <w:r>
        <w:tab/>
        <w:t>Google Chrome.</w:t>
      </w:r>
      <w:r>
        <w:br/>
      </w:r>
      <w:r>
        <w:tab/>
        <w:t>XAMPP.</w:t>
      </w:r>
      <w:r>
        <w:br/>
      </w:r>
      <w:r>
        <w:tab/>
        <w:t>NetBeans.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2109A" w:rsidRPr="00AF079A" w:rsidTr="00CF249B">
        <w:trPr>
          <w:trHeight w:val="70"/>
        </w:trPr>
        <w:tc>
          <w:tcPr>
            <w:tcW w:w="1413" w:type="dxa"/>
          </w:tcPr>
          <w:p w:rsidR="0042109A" w:rsidRPr="00AF079A" w:rsidRDefault="0042109A" w:rsidP="00CF249B">
            <w:r w:rsidRPr="00AF079A">
              <w:t>Etape</w:t>
            </w:r>
          </w:p>
        </w:tc>
        <w:tc>
          <w:tcPr>
            <w:tcW w:w="7649" w:type="dxa"/>
          </w:tcPr>
          <w:p w:rsidR="0042109A" w:rsidRPr="00AF079A" w:rsidRDefault="0042109A" w:rsidP="00CF249B">
            <w:r>
              <w:t>Description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Pr="00AF079A" w:rsidRDefault="0042109A" w:rsidP="00CF249B">
            <w:r>
              <w:t>1</w:t>
            </w:r>
          </w:p>
        </w:tc>
        <w:tc>
          <w:tcPr>
            <w:tcW w:w="7649" w:type="dxa"/>
          </w:tcPr>
          <w:p w:rsidR="0042109A" w:rsidRPr="00AF079A" w:rsidRDefault="0042109A" w:rsidP="0042109A">
            <w:r>
              <w:t xml:space="preserve">Lancement </w:t>
            </w:r>
            <w:r>
              <w:t>du site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2</w:t>
            </w:r>
          </w:p>
        </w:tc>
        <w:tc>
          <w:tcPr>
            <w:tcW w:w="7649" w:type="dxa"/>
          </w:tcPr>
          <w:p w:rsidR="0042109A" w:rsidRDefault="0042109A" w:rsidP="00CF249B">
            <w:r>
              <w:t>Se connecter en mode expert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3</w:t>
            </w:r>
          </w:p>
        </w:tc>
        <w:tc>
          <w:tcPr>
            <w:tcW w:w="7649" w:type="dxa"/>
          </w:tcPr>
          <w:p w:rsidR="0042109A" w:rsidRDefault="0042109A" w:rsidP="00CF249B">
            <w:r>
              <w:t>Ajouter une actualité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4</w:t>
            </w:r>
          </w:p>
        </w:tc>
        <w:tc>
          <w:tcPr>
            <w:tcW w:w="7649" w:type="dxa"/>
          </w:tcPr>
          <w:p w:rsidR="0042109A" w:rsidRDefault="0042109A" w:rsidP="00CF249B">
            <w:r>
              <w:t>Vérification manuelle dans la base de données.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5</w:t>
            </w:r>
          </w:p>
        </w:tc>
        <w:tc>
          <w:tcPr>
            <w:tcW w:w="7649" w:type="dxa"/>
          </w:tcPr>
          <w:p w:rsidR="0042109A" w:rsidRDefault="0042109A" w:rsidP="00CF249B">
            <w:r>
              <w:t>Modifier une actualité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6</w:t>
            </w:r>
          </w:p>
        </w:tc>
        <w:tc>
          <w:tcPr>
            <w:tcW w:w="7649" w:type="dxa"/>
          </w:tcPr>
          <w:p w:rsidR="0042109A" w:rsidRDefault="0042109A" w:rsidP="00CF249B">
            <w:r>
              <w:t>Vérification manuelle dans la base de données.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7</w:t>
            </w:r>
          </w:p>
        </w:tc>
        <w:tc>
          <w:tcPr>
            <w:tcW w:w="7649" w:type="dxa"/>
          </w:tcPr>
          <w:p w:rsidR="0042109A" w:rsidRDefault="0042109A" w:rsidP="00CF249B">
            <w:r>
              <w:t>Supprimer une actualité</w:t>
            </w:r>
          </w:p>
        </w:tc>
      </w:tr>
      <w:tr w:rsidR="0042109A" w:rsidRPr="00AF079A" w:rsidTr="00CF249B">
        <w:tc>
          <w:tcPr>
            <w:tcW w:w="1413" w:type="dxa"/>
          </w:tcPr>
          <w:p w:rsidR="0042109A" w:rsidRDefault="0042109A" w:rsidP="00CF249B">
            <w:r>
              <w:t>8</w:t>
            </w:r>
          </w:p>
        </w:tc>
        <w:tc>
          <w:tcPr>
            <w:tcW w:w="7649" w:type="dxa"/>
          </w:tcPr>
          <w:p w:rsidR="0042109A" w:rsidRDefault="0042109A" w:rsidP="00CF249B">
            <w:r>
              <w:t>Vérification manuelle dans la base de données.</w:t>
            </w:r>
          </w:p>
        </w:tc>
      </w:tr>
    </w:tbl>
    <w:p w:rsidR="00EA6E82" w:rsidRDefault="00EA6E82" w:rsidP="00EA6E82"/>
    <w:p w:rsidR="00C750B1" w:rsidRDefault="00C750B1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</w:p>
    <w:sectPr w:rsidR="00C750B1" w:rsidSect="00946E9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756" w:rsidRDefault="00C54756" w:rsidP="005349E4">
      <w:pPr>
        <w:spacing w:after="0" w:line="240" w:lineRule="auto"/>
      </w:pPr>
      <w:r>
        <w:separator/>
      </w:r>
    </w:p>
  </w:endnote>
  <w:endnote w:type="continuationSeparator" w:id="0">
    <w:p w:rsidR="00C54756" w:rsidRDefault="00C54756" w:rsidP="0053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82" w:rsidRPr="00703EDE" w:rsidRDefault="00594206" w:rsidP="00165902">
    <w:pPr>
      <w:pStyle w:val="Pieddepage"/>
      <w:pBdr>
        <w:top w:val="thinThickSmallGap" w:sz="24" w:space="1" w:color="622423" w:themeColor="accent2" w:themeShade="7F"/>
      </w:pBdr>
      <w:tabs>
        <w:tab w:val="clear" w:pos="4536"/>
        <w:tab w:val="left" w:pos="4253"/>
      </w:tabs>
      <w:jc w:val="center"/>
    </w:pPr>
    <w:r>
      <w:rPr>
        <w:rFonts w:asciiTheme="majorHAnsi" w:hAnsiTheme="majorHAnsi"/>
      </w:rPr>
      <w:t>Plan de démonstration</w:t>
    </w:r>
    <w:r w:rsidR="00EA6E82">
      <w:rPr>
        <w:rFonts w:asciiTheme="majorHAnsi" w:hAnsiTheme="majorHAnsi"/>
      </w:rPr>
      <w:tab/>
    </w:r>
    <w:r w:rsidR="001C0E43">
      <w:rPr>
        <w:rFonts w:asciiTheme="majorHAnsi" w:hAnsiTheme="majorHAnsi"/>
      </w:rPr>
      <w:t>HAU Estelle</w:t>
    </w:r>
    <w:r w:rsidR="00EA6E82">
      <w:rPr>
        <w:rFonts w:asciiTheme="majorHAnsi" w:hAnsiTheme="majorHAnsi"/>
      </w:rPr>
      <w:tab/>
    </w:r>
    <w:r w:rsidR="00EA6E82" w:rsidRPr="00703EDE">
      <w:rPr>
        <w:rFonts w:asciiTheme="majorHAnsi" w:hAnsiTheme="majorHAnsi"/>
      </w:rPr>
      <w:t xml:space="preserve">Page </w:t>
    </w:r>
    <w:r w:rsidR="00EA6E82">
      <w:fldChar w:fldCharType="begin"/>
    </w:r>
    <w:r w:rsidR="00EA6E82" w:rsidRPr="00703EDE">
      <w:instrText xml:space="preserve"> PAGE   \* MERGEFORMAT </w:instrText>
    </w:r>
    <w:r w:rsidR="00EA6E82">
      <w:fldChar w:fldCharType="separate"/>
    </w:r>
    <w:r w:rsidR="00D27DCB" w:rsidRPr="00D27DCB">
      <w:rPr>
        <w:rFonts w:asciiTheme="majorHAnsi" w:hAnsiTheme="majorHAnsi"/>
        <w:noProof/>
      </w:rPr>
      <w:t>2</w:t>
    </w:r>
    <w:r w:rsidR="00EA6E82">
      <w:fldChar w:fldCharType="end"/>
    </w:r>
  </w:p>
  <w:p w:rsidR="00EA6E82" w:rsidRPr="00703EDE" w:rsidRDefault="00EA6E8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756" w:rsidRDefault="00C54756" w:rsidP="005349E4">
      <w:pPr>
        <w:spacing w:after="0" w:line="240" w:lineRule="auto"/>
      </w:pPr>
      <w:r>
        <w:separator/>
      </w:r>
    </w:p>
  </w:footnote>
  <w:footnote w:type="continuationSeparator" w:id="0">
    <w:p w:rsidR="00C54756" w:rsidRDefault="00C54756" w:rsidP="0053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82" w:rsidRPr="005349E4" w:rsidRDefault="00EA6E82" w:rsidP="001C0E43">
    <w:pPr>
      <w:pStyle w:val="En-tte"/>
    </w:pPr>
    <w:r>
      <w:t>B</w:t>
    </w:r>
    <w:r w:rsidR="001C0E43">
      <w:t>TS IRIS LIVH Colomiers</w:t>
    </w:r>
    <w:r w:rsidR="001C0E43">
      <w:tab/>
      <w:t>Discovery</w:t>
    </w:r>
    <w:r w:rsidR="001C0E43">
      <w:tab/>
    </w:r>
    <w:r w:rsidR="00594206">
      <w:t>09/06/2016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5595E"/>
    <w:multiLevelType w:val="hybridMultilevel"/>
    <w:tmpl w:val="42D8A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14603"/>
    <w:multiLevelType w:val="hybridMultilevel"/>
    <w:tmpl w:val="51941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37C72"/>
    <w:multiLevelType w:val="hybridMultilevel"/>
    <w:tmpl w:val="01CAE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A1E22"/>
    <w:multiLevelType w:val="hybridMultilevel"/>
    <w:tmpl w:val="6F6C1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E4F56"/>
    <w:multiLevelType w:val="hybridMultilevel"/>
    <w:tmpl w:val="A894B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C2417"/>
    <w:multiLevelType w:val="hybridMultilevel"/>
    <w:tmpl w:val="7FC667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95228"/>
    <w:multiLevelType w:val="hybridMultilevel"/>
    <w:tmpl w:val="35624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074929"/>
    <w:multiLevelType w:val="hybridMultilevel"/>
    <w:tmpl w:val="E7D6C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61"/>
    <w:rsid w:val="00046879"/>
    <w:rsid w:val="00090B21"/>
    <w:rsid w:val="000C1A04"/>
    <w:rsid w:val="000C443A"/>
    <w:rsid w:val="000E6C31"/>
    <w:rsid w:val="000F1F84"/>
    <w:rsid w:val="0014785D"/>
    <w:rsid w:val="00150524"/>
    <w:rsid w:val="00154998"/>
    <w:rsid w:val="00165902"/>
    <w:rsid w:val="00167E20"/>
    <w:rsid w:val="00192AF1"/>
    <w:rsid w:val="001C0E43"/>
    <w:rsid w:val="002705F8"/>
    <w:rsid w:val="002C5875"/>
    <w:rsid w:val="002D2B72"/>
    <w:rsid w:val="002E1C6E"/>
    <w:rsid w:val="00315696"/>
    <w:rsid w:val="003368C0"/>
    <w:rsid w:val="00386EB2"/>
    <w:rsid w:val="003B418F"/>
    <w:rsid w:val="0042109A"/>
    <w:rsid w:val="00503349"/>
    <w:rsid w:val="005349E4"/>
    <w:rsid w:val="00545E46"/>
    <w:rsid w:val="00546B1D"/>
    <w:rsid w:val="00587ACC"/>
    <w:rsid w:val="00594206"/>
    <w:rsid w:val="00595E8C"/>
    <w:rsid w:val="005A5C85"/>
    <w:rsid w:val="005E024D"/>
    <w:rsid w:val="00626EAB"/>
    <w:rsid w:val="006D5897"/>
    <w:rsid w:val="006F3BD0"/>
    <w:rsid w:val="00703EDE"/>
    <w:rsid w:val="00724ACE"/>
    <w:rsid w:val="00730544"/>
    <w:rsid w:val="00751259"/>
    <w:rsid w:val="007C1E33"/>
    <w:rsid w:val="007E17E8"/>
    <w:rsid w:val="007E4084"/>
    <w:rsid w:val="007F4D56"/>
    <w:rsid w:val="00800D6B"/>
    <w:rsid w:val="0080354C"/>
    <w:rsid w:val="00841F05"/>
    <w:rsid w:val="00854436"/>
    <w:rsid w:val="0088388E"/>
    <w:rsid w:val="008B02CA"/>
    <w:rsid w:val="008E1C2A"/>
    <w:rsid w:val="008F6B3E"/>
    <w:rsid w:val="0091155E"/>
    <w:rsid w:val="00945FC5"/>
    <w:rsid w:val="00946895"/>
    <w:rsid w:val="00946E9D"/>
    <w:rsid w:val="00965AE9"/>
    <w:rsid w:val="00A30F96"/>
    <w:rsid w:val="00A73B6A"/>
    <w:rsid w:val="00AF079A"/>
    <w:rsid w:val="00B07D1A"/>
    <w:rsid w:val="00B1221B"/>
    <w:rsid w:val="00B32116"/>
    <w:rsid w:val="00B57768"/>
    <w:rsid w:val="00B83A86"/>
    <w:rsid w:val="00BA5F9D"/>
    <w:rsid w:val="00C44EF8"/>
    <w:rsid w:val="00C54756"/>
    <w:rsid w:val="00C634FE"/>
    <w:rsid w:val="00C66275"/>
    <w:rsid w:val="00C750B1"/>
    <w:rsid w:val="00CB4AFA"/>
    <w:rsid w:val="00D04F48"/>
    <w:rsid w:val="00D27DCB"/>
    <w:rsid w:val="00D93D63"/>
    <w:rsid w:val="00DC7D8E"/>
    <w:rsid w:val="00E14E71"/>
    <w:rsid w:val="00E77A8A"/>
    <w:rsid w:val="00EA4161"/>
    <w:rsid w:val="00EA6E82"/>
    <w:rsid w:val="00ED68D3"/>
    <w:rsid w:val="00EF3E1C"/>
    <w:rsid w:val="00F87DC3"/>
    <w:rsid w:val="00FC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344B105-5FF7-491D-9A2F-F8B0CD59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ACE"/>
    <w:pPr>
      <w:spacing w:after="200"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4A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AC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4AC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AC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ACE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ACE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AC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ACE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AC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4AC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AC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24A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AC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24AC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AC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ACE"/>
    <w:rPr>
      <w:b/>
      <w:bCs/>
      <w:i/>
      <w:iCs/>
      <w:color w:val="4F81BD"/>
    </w:rPr>
  </w:style>
  <w:style w:type="character" w:customStyle="1" w:styleId="Titre2Car">
    <w:name w:val="Titre 2 Car"/>
    <w:basedOn w:val="Policepardfaut"/>
    <w:link w:val="Titre2"/>
    <w:uiPriority w:val="9"/>
    <w:semiHidden/>
    <w:rsid w:val="00724A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4ACE"/>
    <w:rPr>
      <w:rFonts w:ascii="Cambria" w:eastAsia="Times New Roman" w:hAnsi="Cambria" w:cs="Times New Roman"/>
      <w:b/>
      <w:bCs/>
      <w:color w:val="4F81BD"/>
    </w:rPr>
  </w:style>
  <w:style w:type="character" w:customStyle="1" w:styleId="Titre4Car">
    <w:name w:val="Titre 4 Car"/>
    <w:basedOn w:val="Policepardfaut"/>
    <w:link w:val="Titre4"/>
    <w:uiPriority w:val="9"/>
    <w:rsid w:val="00724ACE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basedOn w:val="Policepardfaut"/>
    <w:link w:val="Titre5"/>
    <w:uiPriority w:val="9"/>
    <w:rsid w:val="00724ACE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basedOn w:val="Policepardfaut"/>
    <w:link w:val="Titre6"/>
    <w:uiPriority w:val="9"/>
    <w:rsid w:val="00724ACE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basedOn w:val="Policepardfaut"/>
    <w:link w:val="Titre7"/>
    <w:uiPriority w:val="9"/>
    <w:rsid w:val="00724ACE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basedOn w:val="Policepardfaut"/>
    <w:link w:val="Titre8"/>
    <w:uiPriority w:val="9"/>
    <w:rsid w:val="00724AC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24AC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ACE"/>
    <w:pPr>
      <w:spacing w:line="240" w:lineRule="auto"/>
    </w:pPr>
    <w:rPr>
      <w:b/>
      <w:bCs/>
      <w:color w:val="4F81BD"/>
      <w:sz w:val="18"/>
      <w:szCs w:val="18"/>
    </w:rPr>
  </w:style>
  <w:style w:type="character" w:styleId="lev">
    <w:name w:val="Strong"/>
    <w:basedOn w:val="Policepardfaut"/>
    <w:uiPriority w:val="22"/>
    <w:qFormat/>
    <w:rsid w:val="00724ACE"/>
    <w:rPr>
      <w:b/>
      <w:bCs/>
    </w:rPr>
  </w:style>
  <w:style w:type="character" w:styleId="Accentuation">
    <w:name w:val="Emphasis"/>
    <w:basedOn w:val="Policepardfaut"/>
    <w:uiPriority w:val="20"/>
    <w:qFormat/>
    <w:rsid w:val="00724ACE"/>
    <w:rPr>
      <w:i/>
      <w:iCs/>
    </w:rPr>
  </w:style>
  <w:style w:type="paragraph" w:styleId="Sansinterligne">
    <w:name w:val="No Spacing"/>
    <w:uiPriority w:val="1"/>
    <w:qFormat/>
    <w:rsid w:val="00724ACE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24AC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24ACE"/>
    <w:rPr>
      <w:i/>
      <w:iCs/>
      <w:color w:val="000000"/>
    </w:rPr>
  </w:style>
  <w:style w:type="character" w:customStyle="1" w:styleId="CitationCar">
    <w:name w:val="Citation Car"/>
    <w:basedOn w:val="Policepardfaut"/>
    <w:link w:val="Citation"/>
    <w:uiPriority w:val="29"/>
    <w:rsid w:val="00724ACE"/>
    <w:rPr>
      <w:i/>
      <w:iCs/>
      <w:color w:val="000000"/>
    </w:rPr>
  </w:style>
  <w:style w:type="character" w:styleId="Emphaseple">
    <w:name w:val="Subtle Emphasis"/>
    <w:basedOn w:val="Policepardfaut"/>
    <w:uiPriority w:val="19"/>
    <w:qFormat/>
    <w:rsid w:val="00724ACE"/>
    <w:rPr>
      <w:i/>
      <w:iCs/>
      <w:color w:val="808080"/>
    </w:rPr>
  </w:style>
  <w:style w:type="character" w:styleId="Emphaseintense">
    <w:name w:val="Intense Emphasis"/>
    <w:basedOn w:val="Policepardfaut"/>
    <w:uiPriority w:val="21"/>
    <w:qFormat/>
    <w:rsid w:val="00724ACE"/>
    <w:rPr>
      <w:b/>
      <w:bCs/>
      <w:i/>
      <w:iCs/>
      <w:color w:val="4F81BD"/>
    </w:rPr>
  </w:style>
  <w:style w:type="character" w:styleId="Rfrenceple">
    <w:name w:val="Subtle Reference"/>
    <w:basedOn w:val="Policepardfaut"/>
    <w:uiPriority w:val="31"/>
    <w:qFormat/>
    <w:rsid w:val="00724ACE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724ACE"/>
    <w:rPr>
      <w:b/>
      <w:bCs/>
      <w:smallCaps/>
      <w:color w:val="C0504D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24ACE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AC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C2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E88"/>
    <w:rPr>
      <w:rFonts w:ascii="Tahoma" w:hAnsi="Tahoma" w:cs="Tahoma"/>
      <w:sz w:val="16"/>
      <w:szCs w:val="16"/>
      <w:lang w:val="en-US" w:eastAsia="en-US" w:bidi="en-US"/>
    </w:rPr>
  </w:style>
  <w:style w:type="paragraph" w:styleId="En-tte">
    <w:name w:val="header"/>
    <w:basedOn w:val="Normal"/>
    <w:link w:val="En-tteCar"/>
    <w:unhideWhenUsed/>
    <w:rsid w:val="005349E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349E4"/>
    <w:rPr>
      <w:sz w:val="22"/>
      <w:szCs w:val="22"/>
      <w:lang w:val="en-US"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5349E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49E4"/>
    <w:rPr>
      <w:sz w:val="22"/>
      <w:szCs w:val="22"/>
      <w:lang w:val="en-US" w:eastAsia="en-US" w:bidi="en-US"/>
    </w:rPr>
  </w:style>
  <w:style w:type="paragraph" w:styleId="Corpsdetexte">
    <w:name w:val="Body Text"/>
    <w:basedOn w:val="Normal"/>
    <w:link w:val="CorpsdetexteCar"/>
    <w:semiHidden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character" w:customStyle="1" w:styleId="CorpsdetexteCar">
    <w:name w:val="Corps de texte Car"/>
    <w:basedOn w:val="Policepardfaut"/>
    <w:link w:val="Corpsdetexte"/>
    <w:semiHidden/>
    <w:rsid w:val="006F3BD0"/>
    <w:rPr>
      <w:rFonts w:ascii="Times New Roman" w:hAnsi="Times New Roman"/>
      <w:noProof/>
      <w:sz w:val="24"/>
    </w:rPr>
  </w:style>
  <w:style w:type="paragraph" w:customStyle="1" w:styleId="Textetableau">
    <w:name w:val="Texte tableau"/>
    <w:basedOn w:val="Normal"/>
    <w:rsid w:val="006F3BD0"/>
    <w:pPr>
      <w:keepLines/>
      <w:spacing w:before="141" w:after="0" w:line="240" w:lineRule="auto"/>
      <w:jc w:val="right"/>
    </w:pPr>
    <w:rPr>
      <w:rFonts w:ascii="Times New Roman" w:hAnsi="Times New Roman"/>
      <w:noProof/>
      <w:sz w:val="24"/>
      <w:szCs w:val="20"/>
      <w:lang w:eastAsia="fr-FR" w:bidi="ar-SA"/>
    </w:rPr>
  </w:style>
  <w:style w:type="paragraph" w:customStyle="1" w:styleId="Textepardfaut">
    <w:name w:val="Texte par défaut"/>
    <w:basedOn w:val="Normal"/>
    <w:rsid w:val="006F3BD0"/>
    <w:pPr>
      <w:spacing w:after="0" w:line="240" w:lineRule="auto"/>
    </w:pPr>
    <w:rPr>
      <w:rFonts w:ascii="Times New Roman" w:hAnsi="Times New Roman"/>
      <w:noProof/>
      <w:sz w:val="24"/>
      <w:szCs w:val="20"/>
      <w:lang w:eastAsia="fr-FR" w:bidi="ar-SA"/>
    </w:rPr>
  </w:style>
  <w:style w:type="table" w:styleId="Grilledutableau">
    <w:name w:val="Table Grid"/>
    <w:basedOn w:val="TableauNormal"/>
    <w:uiPriority w:val="59"/>
    <w:rsid w:val="00D93D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c\Documents\GitHub\snDiscovery\Ressources\Modeles%20de%20documents\ModelesWord\Test%20unitai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17453B-0032-48E7-B0F9-EBDD27248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unitaire</Template>
  <TotalTime>0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Company name placeholder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 Dumas</dc:creator>
  <cp:lastModifiedBy>Enzo BLANCHON</cp:lastModifiedBy>
  <cp:revision>2</cp:revision>
  <dcterms:created xsi:type="dcterms:W3CDTF">2016-06-22T14:37:00Z</dcterms:created>
  <dcterms:modified xsi:type="dcterms:W3CDTF">2016-06-22T14:37:00Z</dcterms:modified>
</cp:coreProperties>
</file>